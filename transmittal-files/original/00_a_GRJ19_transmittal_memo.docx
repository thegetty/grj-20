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42C8" w14:textId="2D9D6548" w:rsidR="004420A4" w:rsidRDefault="004420A4" w:rsidP="00091829">
      <w:pPr>
        <w:pStyle w:val="Gettylettertext"/>
        <w:rPr>
          <w:rFonts w:asciiTheme="majorHAnsi" w:hAnsiTheme="majorHAnsi" w:cstheme="majorHAnsi"/>
          <w:sz w:val="24"/>
          <w:szCs w:val="24"/>
        </w:rPr>
      </w:pPr>
    </w:p>
    <w:p w14:paraId="295D5051" w14:textId="77777777" w:rsidR="00746D31" w:rsidRDefault="00746D31" w:rsidP="00091829">
      <w:pPr>
        <w:pStyle w:val="Gettylettertext"/>
        <w:rPr>
          <w:rFonts w:asciiTheme="majorHAnsi" w:hAnsiTheme="majorHAnsi" w:cstheme="majorHAnsi"/>
          <w:sz w:val="24"/>
          <w:szCs w:val="24"/>
        </w:rPr>
      </w:pPr>
    </w:p>
    <w:p w14:paraId="373AB94E" w14:textId="77777777" w:rsidR="00746D31" w:rsidRPr="00300A8B" w:rsidRDefault="00746D31" w:rsidP="00091829">
      <w:pPr>
        <w:pStyle w:val="Gettylettertext"/>
        <w:rPr>
          <w:rFonts w:asciiTheme="majorHAnsi" w:hAnsiTheme="majorHAnsi" w:cstheme="majorHAnsi"/>
          <w:sz w:val="24"/>
          <w:szCs w:val="24"/>
        </w:rPr>
      </w:pPr>
    </w:p>
    <w:p w14:paraId="643DA81B" w14:textId="0A43353B" w:rsidR="001321AA" w:rsidRPr="00300A8B" w:rsidRDefault="001321AA" w:rsidP="00091829">
      <w:pPr>
        <w:pStyle w:val="Gettylettertext"/>
        <w:rPr>
          <w:rFonts w:asciiTheme="majorHAnsi" w:hAnsiTheme="majorHAnsi" w:cstheme="majorHAnsi"/>
          <w:sz w:val="24"/>
          <w:szCs w:val="24"/>
        </w:rPr>
      </w:pPr>
    </w:p>
    <w:p w14:paraId="4F5DC324" w14:textId="77777777" w:rsidR="004420A4" w:rsidRPr="00300A8B" w:rsidRDefault="004420A4" w:rsidP="00091829">
      <w:pPr>
        <w:pStyle w:val="Gettylettertext"/>
        <w:rPr>
          <w:rFonts w:asciiTheme="majorHAnsi" w:hAnsiTheme="majorHAnsi" w:cstheme="majorHAnsi"/>
          <w:sz w:val="24"/>
          <w:szCs w:val="24"/>
        </w:rPr>
      </w:pPr>
    </w:p>
    <w:p w14:paraId="2DE689B1" w14:textId="1BA83367" w:rsidR="00DB3CEC" w:rsidRPr="00300A8B" w:rsidRDefault="00DB3CEC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  <w:r w:rsidRPr="00300A8B">
        <w:rPr>
          <w:rFonts w:asciiTheme="majorHAnsi" w:hAnsiTheme="majorHAnsi" w:cstheme="majorHAnsi"/>
          <w:b/>
          <w:color w:val="222222"/>
        </w:rPr>
        <w:t xml:space="preserve">Date/Time </w:t>
      </w:r>
      <w:r w:rsidRPr="00300A8B">
        <w:rPr>
          <w:rFonts w:asciiTheme="majorHAnsi" w:hAnsiTheme="majorHAnsi" w:cstheme="majorHAnsi"/>
          <w:b/>
          <w:color w:val="222222"/>
        </w:rPr>
        <w:tab/>
      </w:r>
      <w:r w:rsidR="00512DAF">
        <w:rPr>
          <w:rFonts w:asciiTheme="majorHAnsi" w:hAnsiTheme="majorHAnsi" w:cstheme="majorHAnsi"/>
          <w:color w:val="222222"/>
        </w:rPr>
        <w:t>5 September</w:t>
      </w:r>
      <w:r w:rsidR="00FB36DD">
        <w:rPr>
          <w:rFonts w:asciiTheme="majorHAnsi" w:hAnsiTheme="majorHAnsi" w:cstheme="majorHAnsi"/>
          <w:color w:val="222222"/>
        </w:rPr>
        <w:t xml:space="preserve"> 2023</w:t>
      </w:r>
    </w:p>
    <w:p w14:paraId="003D17F5" w14:textId="77777777" w:rsidR="00DB3CEC" w:rsidRPr="00300A8B" w:rsidRDefault="00DB3CEC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</w:p>
    <w:p w14:paraId="42CCBE83" w14:textId="4F2FEA22" w:rsidR="00DB3CEC" w:rsidRPr="00300A8B" w:rsidRDefault="009F351D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  <w:r w:rsidRPr="00300A8B">
        <w:rPr>
          <w:rFonts w:asciiTheme="majorHAnsi" w:hAnsiTheme="majorHAnsi" w:cstheme="majorHAnsi"/>
          <w:b/>
          <w:color w:val="222222"/>
        </w:rPr>
        <w:t>To</w:t>
      </w:r>
      <w:r w:rsidR="00DB3CEC" w:rsidRPr="00300A8B">
        <w:rPr>
          <w:rFonts w:asciiTheme="majorHAnsi" w:hAnsiTheme="majorHAnsi" w:cstheme="majorHAnsi"/>
          <w:b/>
          <w:color w:val="222222"/>
        </w:rPr>
        <w:tab/>
      </w:r>
      <w:r w:rsidRPr="00300A8B">
        <w:rPr>
          <w:rFonts w:asciiTheme="majorHAnsi" w:hAnsiTheme="majorHAnsi" w:cstheme="majorHAnsi"/>
          <w:b/>
          <w:color w:val="222222"/>
        </w:rPr>
        <w:tab/>
      </w:r>
      <w:r w:rsidR="00512DAF">
        <w:rPr>
          <w:rFonts w:asciiTheme="majorHAnsi" w:hAnsiTheme="majorHAnsi" w:cstheme="majorHAnsi"/>
          <w:color w:val="222222"/>
        </w:rPr>
        <w:t xml:space="preserve">Greg Albers, Michelle </w:t>
      </w:r>
      <w:proofErr w:type="spellStart"/>
      <w:r w:rsidR="00512DAF">
        <w:rPr>
          <w:rFonts w:asciiTheme="majorHAnsi" w:hAnsiTheme="majorHAnsi" w:cstheme="majorHAnsi"/>
          <w:color w:val="222222"/>
        </w:rPr>
        <w:t>Deemer</w:t>
      </w:r>
      <w:proofErr w:type="spellEnd"/>
    </w:p>
    <w:p w14:paraId="43B57D62" w14:textId="77777777" w:rsidR="00DB3CEC" w:rsidRPr="00300A8B" w:rsidRDefault="00DB3CEC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</w:p>
    <w:p w14:paraId="4E3732CE" w14:textId="40C6678B" w:rsidR="00DB3CEC" w:rsidRPr="00300A8B" w:rsidRDefault="009F351D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  <w:r w:rsidRPr="00300A8B">
        <w:rPr>
          <w:rFonts w:asciiTheme="majorHAnsi" w:hAnsiTheme="majorHAnsi" w:cstheme="majorHAnsi"/>
          <w:b/>
          <w:color w:val="222222"/>
        </w:rPr>
        <w:t>From</w:t>
      </w:r>
      <w:r w:rsidR="00DB3CEC" w:rsidRPr="00300A8B">
        <w:rPr>
          <w:rFonts w:asciiTheme="majorHAnsi" w:hAnsiTheme="majorHAnsi" w:cstheme="majorHAnsi"/>
          <w:b/>
          <w:color w:val="222222"/>
        </w:rPr>
        <w:tab/>
      </w:r>
      <w:r w:rsidRPr="00300A8B">
        <w:rPr>
          <w:rFonts w:asciiTheme="majorHAnsi" w:hAnsiTheme="majorHAnsi" w:cstheme="majorHAnsi"/>
          <w:b/>
          <w:color w:val="222222"/>
        </w:rPr>
        <w:tab/>
      </w:r>
      <w:r w:rsidR="00EB1EE9" w:rsidRPr="00300A8B">
        <w:rPr>
          <w:rFonts w:asciiTheme="majorHAnsi" w:hAnsiTheme="majorHAnsi" w:cstheme="majorHAnsi"/>
          <w:color w:val="222222"/>
        </w:rPr>
        <w:t>Lauren Gendler</w:t>
      </w:r>
    </w:p>
    <w:p w14:paraId="1EF24936" w14:textId="4FEF67D8" w:rsidR="009F351D" w:rsidRPr="00300A8B" w:rsidRDefault="009F351D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</w:p>
    <w:p w14:paraId="2E6FB165" w14:textId="55D0AE2D" w:rsidR="009F351D" w:rsidRPr="00300A8B" w:rsidRDefault="009F351D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  <w:r w:rsidRPr="00300A8B">
        <w:rPr>
          <w:rFonts w:asciiTheme="majorHAnsi" w:hAnsiTheme="majorHAnsi" w:cstheme="majorHAnsi"/>
          <w:b/>
          <w:color w:val="222222"/>
        </w:rPr>
        <w:t>Subject</w:t>
      </w:r>
      <w:r w:rsidRPr="00300A8B">
        <w:rPr>
          <w:rFonts w:asciiTheme="majorHAnsi" w:hAnsiTheme="majorHAnsi" w:cstheme="majorHAnsi"/>
          <w:b/>
          <w:color w:val="222222"/>
        </w:rPr>
        <w:tab/>
      </w:r>
      <w:r w:rsidR="00EB1EE9" w:rsidRPr="00300A8B">
        <w:rPr>
          <w:rFonts w:asciiTheme="majorHAnsi" w:hAnsiTheme="majorHAnsi" w:cstheme="majorHAnsi"/>
          <w:color w:val="222222"/>
        </w:rPr>
        <w:t xml:space="preserve">Transmittal of </w:t>
      </w:r>
      <w:r w:rsidR="00EB1EE9" w:rsidRPr="00300A8B">
        <w:rPr>
          <w:rFonts w:asciiTheme="majorHAnsi" w:hAnsiTheme="majorHAnsi" w:cstheme="majorHAnsi"/>
          <w:i/>
          <w:color w:val="222222"/>
        </w:rPr>
        <w:t>Getty Research Journal,</w:t>
      </w:r>
      <w:r w:rsidR="00EB1EE9" w:rsidRPr="00300A8B">
        <w:rPr>
          <w:rFonts w:asciiTheme="majorHAnsi" w:hAnsiTheme="majorHAnsi" w:cstheme="majorHAnsi"/>
          <w:color w:val="222222"/>
        </w:rPr>
        <w:t xml:space="preserve"> no. 1</w:t>
      </w:r>
      <w:r w:rsidR="00512DAF">
        <w:rPr>
          <w:rFonts w:asciiTheme="majorHAnsi" w:hAnsiTheme="majorHAnsi" w:cstheme="majorHAnsi"/>
          <w:color w:val="222222"/>
        </w:rPr>
        <w:t>9</w:t>
      </w:r>
      <w:r w:rsidR="00FA0C76" w:rsidRPr="00300A8B">
        <w:rPr>
          <w:rFonts w:asciiTheme="majorHAnsi" w:hAnsiTheme="majorHAnsi" w:cstheme="majorHAnsi"/>
          <w:color w:val="222222"/>
        </w:rPr>
        <w:t xml:space="preserve"> </w:t>
      </w:r>
      <w:r w:rsidR="00512DAF">
        <w:rPr>
          <w:rFonts w:asciiTheme="majorHAnsi" w:hAnsiTheme="majorHAnsi" w:cstheme="majorHAnsi"/>
          <w:color w:val="222222"/>
        </w:rPr>
        <w:t>(Spring 2024</w:t>
      </w:r>
      <w:r w:rsidR="00FA0C76" w:rsidRPr="00300A8B">
        <w:rPr>
          <w:rFonts w:asciiTheme="majorHAnsi" w:hAnsiTheme="majorHAnsi" w:cstheme="majorHAnsi"/>
          <w:color w:val="222222"/>
        </w:rPr>
        <w:t>)</w:t>
      </w:r>
    </w:p>
    <w:p w14:paraId="36A4F4A9" w14:textId="77777777" w:rsidR="00DB3CEC" w:rsidRPr="00300A8B" w:rsidRDefault="00DB3CEC" w:rsidP="00DB3CEC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b/>
          <w:color w:val="222222"/>
        </w:rPr>
      </w:pPr>
    </w:p>
    <w:p w14:paraId="1A53426E" w14:textId="3783AC8E" w:rsidR="00281B69" w:rsidRPr="00300A8B" w:rsidRDefault="00A15F26" w:rsidP="00DB3CEC">
      <w:pPr>
        <w:pStyle w:val="Gettylettertext"/>
        <w:rPr>
          <w:rFonts w:asciiTheme="majorHAnsi" w:hAnsiTheme="majorHAnsi" w:cstheme="majorHAnsi"/>
          <w:b/>
          <w:sz w:val="24"/>
          <w:szCs w:val="24"/>
        </w:rPr>
      </w:pPr>
      <w:r w:rsidRPr="00300A8B">
        <w:rPr>
          <w:rFonts w:asciiTheme="majorHAnsi" w:hAnsiTheme="majorHAnsi" w:cstheme="majorHAnsi"/>
          <w:b/>
          <w:sz w:val="24"/>
          <w:szCs w:val="24"/>
        </w:rPr>
        <w:t>Description</w:t>
      </w:r>
    </w:p>
    <w:p w14:paraId="6841BFD9" w14:textId="3D69DA66" w:rsidR="00A15F26" w:rsidRPr="00300A8B" w:rsidRDefault="00A15F26" w:rsidP="00DB3CEC">
      <w:pPr>
        <w:pStyle w:val="Gettylettertext"/>
        <w:rPr>
          <w:rFonts w:cstheme="minorHAnsi"/>
          <w:b/>
          <w:sz w:val="24"/>
          <w:szCs w:val="24"/>
        </w:rPr>
      </w:pPr>
    </w:p>
    <w:p w14:paraId="3A9995C6" w14:textId="6A738588" w:rsidR="00192A60" w:rsidRPr="001832C7" w:rsidRDefault="001832C7" w:rsidP="00A15F26">
      <w:pPr>
        <w:pStyle w:val="Gettylettertext"/>
        <w:rPr>
          <w:rFonts w:cstheme="minorHAnsi"/>
          <w:b/>
          <w:bCs/>
          <w:sz w:val="24"/>
          <w:szCs w:val="24"/>
        </w:rPr>
      </w:pPr>
      <w:r w:rsidRPr="001832C7">
        <w:rPr>
          <w:rFonts w:cstheme="minorHAnsi"/>
          <w:b/>
          <w:bCs/>
          <w:sz w:val="24"/>
          <w:szCs w:val="24"/>
        </w:rPr>
        <w:t>Specs</w:t>
      </w:r>
      <w:r w:rsidR="00A15F26" w:rsidRPr="001832C7">
        <w:rPr>
          <w:rFonts w:cstheme="minorHAnsi"/>
          <w:b/>
          <w:bCs/>
          <w:sz w:val="24"/>
          <w:szCs w:val="24"/>
        </w:rPr>
        <w:tab/>
      </w:r>
      <w:r w:rsidR="00A15F26" w:rsidRPr="001832C7">
        <w:rPr>
          <w:rFonts w:cstheme="minorHAnsi"/>
          <w:b/>
          <w:bCs/>
          <w:sz w:val="24"/>
          <w:szCs w:val="24"/>
        </w:rPr>
        <w:tab/>
      </w:r>
      <w:r w:rsidR="00A15F26" w:rsidRPr="001832C7">
        <w:rPr>
          <w:rFonts w:cstheme="minorHAnsi"/>
          <w:b/>
          <w:bCs/>
          <w:sz w:val="24"/>
          <w:szCs w:val="24"/>
        </w:rPr>
        <w:tab/>
      </w:r>
    </w:p>
    <w:p w14:paraId="0B73E7D1" w14:textId="66D87DE7" w:rsidR="00D848DC" w:rsidRDefault="00B6505B" w:rsidP="00A15F26">
      <w:pPr>
        <w:pStyle w:val="Gettyletter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906B9A">
        <w:rPr>
          <w:rFonts w:cstheme="minorHAnsi"/>
          <w:sz w:val="24"/>
          <w:szCs w:val="24"/>
        </w:rPr>
        <w:t>7</w:t>
      </w:r>
      <w:r w:rsidR="00512DAF">
        <w:rPr>
          <w:rFonts w:cstheme="minorHAnsi"/>
          <w:sz w:val="24"/>
          <w:szCs w:val="24"/>
        </w:rPr>
        <w:t xml:space="preserve"> </w:t>
      </w:r>
      <w:r w:rsidR="00C76A41">
        <w:rPr>
          <w:rFonts w:cstheme="minorHAnsi"/>
          <w:sz w:val="24"/>
          <w:szCs w:val="24"/>
        </w:rPr>
        <w:t xml:space="preserve">color </w:t>
      </w:r>
      <w:r w:rsidR="00D07F86" w:rsidRPr="00300A8B">
        <w:rPr>
          <w:rFonts w:cstheme="minorHAnsi"/>
          <w:sz w:val="24"/>
          <w:szCs w:val="24"/>
        </w:rPr>
        <w:t>illustrations</w:t>
      </w:r>
      <w:r w:rsidR="00FB36DD">
        <w:rPr>
          <w:rFonts w:cstheme="minorHAnsi"/>
          <w:sz w:val="24"/>
          <w:szCs w:val="24"/>
        </w:rPr>
        <w:t xml:space="preserve">, </w:t>
      </w:r>
      <w:r w:rsidR="0008441C">
        <w:rPr>
          <w:rFonts w:cstheme="minorHAnsi"/>
          <w:sz w:val="24"/>
          <w:szCs w:val="24"/>
        </w:rPr>
        <w:t>2</w:t>
      </w:r>
      <w:r w:rsidR="00512DAF">
        <w:rPr>
          <w:rFonts w:cstheme="minorHAnsi"/>
          <w:sz w:val="24"/>
          <w:szCs w:val="24"/>
        </w:rPr>
        <w:t xml:space="preserve"> </w:t>
      </w:r>
      <w:proofErr w:type="gramStart"/>
      <w:r w:rsidR="00FB36DD">
        <w:rPr>
          <w:rFonts w:cstheme="minorHAnsi"/>
          <w:sz w:val="24"/>
          <w:szCs w:val="24"/>
        </w:rPr>
        <w:t>tables</w:t>
      </w:r>
      <w:r w:rsidR="00A0684B">
        <w:rPr>
          <w:rFonts w:cstheme="minorHAnsi"/>
          <w:sz w:val="24"/>
          <w:szCs w:val="24"/>
        </w:rPr>
        <w:t>;</w:t>
      </w:r>
      <w:proofErr w:type="gramEnd"/>
    </w:p>
    <w:p w14:paraId="22218C9E" w14:textId="75F1F3BA" w:rsidR="00A15F26" w:rsidRPr="00300A8B" w:rsidRDefault="00D14DF0" w:rsidP="00A15F26">
      <w:pPr>
        <w:pStyle w:val="Gettyletter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63,338</w:t>
      </w:r>
      <w:r w:rsidR="00C15A81">
        <w:rPr>
          <w:rFonts w:cstheme="minorHAnsi"/>
          <w:sz w:val="24"/>
          <w:szCs w:val="24"/>
        </w:rPr>
        <w:t xml:space="preserve"> </w:t>
      </w:r>
      <w:r w:rsidR="00CC0B0A" w:rsidRPr="00300A8B">
        <w:rPr>
          <w:rFonts w:cstheme="minorHAnsi"/>
          <w:sz w:val="24"/>
          <w:szCs w:val="24"/>
        </w:rPr>
        <w:t>words</w:t>
      </w:r>
      <w:r w:rsidR="00192A60" w:rsidRPr="00300A8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(inclusive of appendix)</w:t>
      </w:r>
    </w:p>
    <w:p w14:paraId="1622460C" w14:textId="77777777" w:rsidR="00EC7E7F" w:rsidRPr="00300A8B" w:rsidRDefault="00EC7E7F" w:rsidP="00EC7E7F">
      <w:pPr>
        <w:pStyle w:val="Gettylettertext"/>
        <w:rPr>
          <w:rFonts w:cstheme="minorHAnsi"/>
          <w:b/>
          <w:bCs/>
          <w:sz w:val="24"/>
          <w:szCs w:val="24"/>
        </w:rPr>
      </w:pPr>
    </w:p>
    <w:p w14:paraId="3C646AF7" w14:textId="2B2178AA" w:rsidR="00813B03" w:rsidRDefault="00F12465" w:rsidP="00F12465">
      <w:pPr>
        <w:pStyle w:val="Gettylettertext"/>
        <w:rPr>
          <w:rFonts w:cstheme="minorHAnsi"/>
          <w:bCs/>
          <w:sz w:val="24"/>
          <w:szCs w:val="24"/>
          <w:highlight w:val="yellow"/>
        </w:rPr>
      </w:pPr>
      <w:r w:rsidRPr="00300A8B">
        <w:rPr>
          <w:rFonts w:cstheme="minorHAnsi"/>
          <w:bCs/>
          <w:sz w:val="24"/>
          <w:szCs w:val="24"/>
          <w:highlight w:val="yellow"/>
        </w:rPr>
        <w:t>Reproducible art is digital and has been submitted via Drop</w:t>
      </w:r>
      <w:r w:rsidR="008D0C38">
        <w:rPr>
          <w:rFonts w:cstheme="minorHAnsi"/>
          <w:bCs/>
          <w:sz w:val="24"/>
          <w:szCs w:val="24"/>
          <w:highlight w:val="yellow"/>
        </w:rPr>
        <w:t>b</w:t>
      </w:r>
      <w:r w:rsidRPr="00300A8B">
        <w:rPr>
          <w:rFonts w:cstheme="minorHAnsi"/>
          <w:bCs/>
          <w:sz w:val="24"/>
          <w:szCs w:val="24"/>
          <w:highlight w:val="yellow"/>
        </w:rPr>
        <w:t>ox here</w:t>
      </w:r>
      <w:r w:rsidR="00767861">
        <w:rPr>
          <w:rFonts w:cstheme="minorHAnsi"/>
          <w:bCs/>
          <w:sz w:val="24"/>
          <w:szCs w:val="24"/>
          <w:highlight w:val="yellow"/>
        </w:rPr>
        <w:t>, along with sizing/cropping guidelines</w:t>
      </w:r>
      <w:r w:rsidR="00C76A41">
        <w:rPr>
          <w:rFonts w:cstheme="minorHAnsi"/>
          <w:bCs/>
          <w:sz w:val="24"/>
          <w:szCs w:val="24"/>
          <w:highlight w:val="yellow"/>
        </w:rPr>
        <w:t xml:space="preserve"> Excel log</w:t>
      </w:r>
      <w:r w:rsidRPr="00300A8B">
        <w:rPr>
          <w:rFonts w:cstheme="minorHAnsi"/>
          <w:bCs/>
          <w:sz w:val="24"/>
          <w:szCs w:val="24"/>
          <w:highlight w:val="yellow"/>
        </w:rPr>
        <w:t>:</w:t>
      </w:r>
    </w:p>
    <w:p w14:paraId="13854765" w14:textId="7B10B89E" w:rsidR="00E04940" w:rsidRDefault="00E04940" w:rsidP="00F12465">
      <w:pPr>
        <w:pStyle w:val="Gettylettertext"/>
        <w:rPr>
          <w:rFonts w:cstheme="minorHAnsi"/>
          <w:bCs/>
          <w:sz w:val="24"/>
          <w:szCs w:val="24"/>
        </w:rPr>
      </w:pPr>
      <w:r w:rsidRPr="00E04940">
        <w:rPr>
          <w:rFonts w:cstheme="minorHAnsi"/>
          <w:bCs/>
          <w:sz w:val="24"/>
          <w:szCs w:val="24"/>
        </w:rPr>
        <w:t>https://www.dropbox.com/scl/fo/xmq8r7v4yururquazs20j/h?rlkey=1hl6xkljgp0fcrhlvi229a2so&amp;dl=0</w:t>
      </w:r>
    </w:p>
    <w:p w14:paraId="6C382784" w14:textId="77777777" w:rsidR="00D848DC" w:rsidRPr="00D848DC" w:rsidRDefault="00D848DC" w:rsidP="00601149">
      <w:pPr>
        <w:pStyle w:val="Gettylettertext"/>
        <w:rPr>
          <w:rFonts w:cstheme="minorHAnsi"/>
          <w:bCs/>
          <w:color w:val="FF0000"/>
          <w:sz w:val="24"/>
          <w:szCs w:val="24"/>
        </w:rPr>
      </w:pPr>
    </w:p>
    <w:p w14:paraId="3AF619D0" w14:textId="77777777" w:rsidR="00F12465" w:rsidRPr="00300A8B" w:rsidRDefault="00F12465" w:rsidP="00F12465">
      <w:pPr>
        <w:pStyle w:val="Gettylettertext"/>
        <w:rPr>
          <w:rFonts w:cstheme="minorHAnsi"/>
          <w:bCs/>
          <w:sz w:val="24"/>
          <w:szCs w:val="24"/>
        </w:rPr>
      </w:pPr>
    </w:p>
    <w:p w14:paraId="0E492412" w14:textId="70EBE21B" w:rsidR="00F12465" w:rsidRDefault="00F12465" w:rsidP="00F12465">
      <w:pPr>
        <w:pStyle w:val="Gettylettertext"/>
        <w:rPr>
          <w:rFonts w:cstheme="minorHAnsi"/>
          <w:bCs/>
          <w:sz w:val="24"/>
          <w:szCs w:val="24"/>
          <w:highlight w:val="yellow"/>
        </w:rPr>
      </w:pPr>
      <w:r w:rsidRPr="00300A8B">
        <w:rPr>
          <w:rFonts w:cstheme="minorHAnsi"/>
          <w:bCs/>
          <w:sz w:val="24"/>
          <w:szCs w:val="24"/>
          <w:highlight w:val="yellow"/>
        </w:rPr>
        <w:t>Text files have been submitted via Google Drive:</w:t>
      </w:r>
    </w:p>
    <w:p w14:paraId="631CE60E" w14:textId="59DF82B8" w:rsidR="00384220" w:rsidRDefault="0096058A" w:rsidP="00F12465">
      <w:pPr>
        <w:pStyle w:val="Gettylettertext"/>
        <w:rPr>
          <w:rFonts w:cstheme="minorHAnsi"/>
          <w:bCs/>
          <w:sz w:val="24"/>
          <w:szCs w:val="24"/>
        </w:rPr>
      </w:pPr>
      <w:r w:rsidRPr="0096058A">
        <w:rPr>
          <w:rFonts w:cstheme="minorHAnsi"/>
          <w:bCs/>
          <w:sz w:val="24"/>
          <w:szCs w:val="24"/>
        </w:rPr>
        <w:t>https://drive.google.com/drive/folders/1x7nmHtdcxjAKbU9H-0ic2I8s3HOqrqBy?usp=drive_link</w:t>
      </w:r>
    </w:p>
    <w:p w14:paraId="0AAE753E" w14:textId="77777777" w:rsidR="0096058A" w:rsidRPr="00FB36DD" w:rsidRDefault="0096058A" w:rsidP="00F12465">
      <w:pPr>
        <w:pStyle w:val="Gettylettertext"/>
        <w:rPr>
          <w:rFonts w:cstheme="minorHAnsi"/>
          <w:bCs/>
          <w:color w:val="FF0000"/>
          <w:sz w:val="24"/>
          <w:szCs w:val="24"/>
        </w:rPr>
      </w:pPr>
    </w:p>
    <w:p w14:paraId="4147483C" w14:textId="77777777" w:rsidR="00C15A81" w:rsidRPr="00300A8B" w:rsidRDefault="00C15A81" w:rsidP="00F12465">
      <w:pPr>
        <w:pStyle w:val="Gettylettertext"/>
        <w:rPr>
          <w:rFonts w:cstheme="minorHAnsi"/>
          <w:bCs/>
          <w:sz w:val="24"/>
          <w:szCs w:val="24"/>
        </w:rPr>
      </w:pPr>
    </w:p>
    <w:p w14:paraId="7E2C5B76" w14:textId="0DAE7F87" w:rsidR="00F12465" w:rsidRPr="00300A8B" w:rsidRDefault="008E3EEA" w:rsidP="00F12465">
      <w:pPr>
        <w:pStyle w:val="Gettylettertex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JOURNAL DESIGN</w:t>
      </w:r>
      <w:r w:rsidR="00F12465" w:rsidRPr="00300A8B">
        <w:rPr>
          <w:rFonts w:cstheme="minorHAnsi"/>
          <w:b/>
          <w:sz w:val="24"/>
          <w:szCs w:val="24"/>
        </w:rPr>
        <w:t xml:space="preserve"> NOTES:</w:t>
      </w:r>
    </w:p>
    <w:p w14:paraId="0487A9A1" w14:textId="46E6A2CE" w:rsidR="0023750D" w:rsidRDefault="00D55F77" w:rsidP="00F12465">
      <w:pPr>
        <w:pStyle w:val="Gettylettertex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Issue 1</w:t>
      </w:r>
      <w:r w:rsidR="00512DAF">
        <w:rPr>
          <w:rFonts w:cstheme="minorHAnsi"/>
          <w:b/>
          <w:sz w:val="24"/>
          <w:szCs w:val="24"/>
        </w:rPr>
        <w:t>9</w:t>
      </w:r>
      <w:r>
        <w:rPr>
          <w:rFonts w:cstheme="minorHAnsi"/>
          <w:b/>
          <w:sz w:val="24"/>
          <w:szCs w:val="24"/>
        </w:rPr>
        <w:t xml:space="preserve"> includes</w:t>
      </w:r>
      <w:r w:rsidR="002A5384" w:rsidRPr="00300A8B">
        <w:rPr>
          <w:rFonts w:cstheme="minorHAnsi"/>
          <w:b/>
          <w:sz w:val="24"/>
          <w:szCs w:val="24"/>
        </w:rPr>
        <w:t xml:space="preserve"> </w:t>
      </w:r>
      <w:r w:rsidR="006C7E71">
        <w:rPr>
          <w:rFonts w:cstheme="minorHAnsi"/>
          <w:b/>
          <w:sz w:val="24"/>
          <w:szCs w:val="24"/>
        </w:rPr>
        <w:t>five</w:t>
      </w:r>
      <w:r w:rsidR="002A5384" w:rsidRPr="00300A8B">
        <w:rPr>
          <w:rFonts w:cstheme="minorHAnsi"/>
          <w:b/>
          <w:sz w:val="24"/>
          <w:szCs w:val="24"/>
        </w:rPr>
        <w:t xml:space="preserve"> research essays</w:t>
      </w:r>
      <w:r w:rsidR="0023750D">
        <w:rPr>
          <w:rFonts w:cstheme="minorHAnsi"/>
          <w:b/>
          <w:sz w:val="24"/>
          <w:szCs w:val="24"/>
        </w:rPr>
        <w:t xml:space="preserve"> </w:t>
      </w:r>
      <w:r w:rsidR="00512DAF">
        <w:rPr>
          <w:rFonts w:cstheme="minorHAnsi"/>
          <w:b/>
          <w:sz w:val="24"/>
          <w:szCs w:val="24"/>
        </w:rPr>
        <w:t xml:space="preserve">and one shorter </w:t>
      </w:r>
      <w:proofErr w:type="gramStart"/>
      <w:r w:rsidR="00512DAF">
        <w:rPr>
          <w:rFonts w:cstheme="minorHAnsi"/>
          <w:b/>
          <w:sz w:val="24"/>
          <w:szCs w:val="24"/>
        </w:rPr>
        <w:t>notice</w:t>
      </w:r>
      <w:proofErr w:type="gramEnd"/>
    </w:p>
    <w:p w14:paraId="39EE4745" w14:textId="77777777" w:rsidR="0023750D" w:rsidRDefault="0023750D" w:rsidP="00F12465">
      <w:pPr>
        <w:pStyle w:val="Gettylettertext"/>
        <w:rPr>
          <w:rFonts w:cstheme="minorHAnsi"/>
          <w:b/>
          <w:sz w:val="24"/>
          <w:szCs w:val="24"/>
        </w:rPr>
      </w:pPr>
    </w:p>
    <w:p w14:paraId="3BA573E1" w14:textId="7DD31D33" w:rsidR="002A5384" w:rsidRDefault="006F2614" w:rsidP="00F12465">
      <w:pPr>
        <w:pStyle w:val="Gettylettertex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Design</w:t>
      </w:r>
      <w:r w:rsidR="0023750D">
        <w:rPr>
          <w:rFonts w:cstheme="minorHAnsi"/>
          <w:b/>
          <w:sz w:val="24"/>
          <w:szCs w:val="24"/>
        </w:rPr>
        <w:t xml:space="preserve">: </w:t>
      </w:r>
      <w:r w:rsidR="00512DAF">
        <w:rPr>
          <w:rFonts w:cstheme="minorHAnsi"/>
          <w:b/>
          <w:sz w:val="24"/>
          <w:szCs w:val="24"/>
        </w:rPr>
        <w:t>There used to be a "part page" for the shorter notice</w:t>
      </w:r>
      <w:r w:rsidR="004052CF">
        <w:rPr>
          <w:rFonts w:cstheme="minorHAnsi"/>
          <w:b/>
          <w:sz w:val="24"/>
          <w:szCs w:val="24"/>
        </w:rPr>
        <w:t>s; will we retain that?</w:t>
      </w:r>
    </w:p>
    <w:p w14:paraId="076FA1AD" w14:textId="77777777" w:rsidR="0023750D" w:rsidRDefault="0023750D" w:rsidP="00F12465">
      <w:pPr>
        <w:pStyle w:val="Gettylettertext"/>
        <w:rPr>
          <w:rFonts w:cstheme="minorHAnsi"/>
          <w:b/>
          <w:sz w:val="24"/>
          <w:szCs w:val="24"/>
        </w:rPr>
      </w:pPr>
    </w:p>
    <w:p w14:paraId="5B0618C6" w14:textId="13F15154" w:rsidR="008E3EEA" w:rsidRDefault="008E3EEA" w:rsidP="00F12465">
      <w:pPr>
        <w:pStyle w:val="Gettylettertext"/>
        <w:rPr>
          <w:rFonts w:cstheme="minorHAnsi"/>
          <w:b/>
          <w:sz w:val="24"/>
          <w:szCs w:val="24"/>
        </w:rPr>
      </w:pPr>
    </w:p>
    <w:p w14:paraId="4E39E6D6" w14:textId="69FE43C1" w:rsidR="008E3EEA" w:rsidRPr="008E3EEA" w:rsidRDefault="008E3EEA" w:rsidP="008E3EEA">
      <w:pPr>
        <w:pStyle w:val="Gettylettertex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</w:t>
      </w:r>
      <w:r w:rsidRPr="008E3EEA">
        <w:rPr>
          <w:rFonts w:cstheme="minorHAnsi"/>
          <w:b/>
          <w:bCs/>
          <w:sz w:val="24"/>
          <w:szCs w:val="24"/>
        </w:rPr>
        <w:t xml:space="preserve">he TOC distinguishes Shorter Notices with a header for those. There is, however, no part page for </w:t>
      </w:r>
      <w:r>
        <w:rPr>
          <w:rFonts w:cstheme="minorHAnsi"/>
          <w:b/>
          <w:bCs/>
          <w:sz w:val="24"/>
          <w:szCs w:val="24"/>
        </w:rPr>
        <w:t>r</w:t>
      </w:r>
      <w:r w:rsidRPr="008E3EEA">
        <w:rPr>
          <w:rFonts w:cstheme="minorHAnsi"/>
          <w:b/>
          <w:bCs/>
          <w:sz w:val="24"/>
          <w:szCs w:val="24"/>
        </w:rPr>
        <w:t>esearch essays and no header for them in the TOC.</w:t>
      </w:r>
      <w:r w:rsidR="006F2614">
        <w:rPr>
          <w:rFonts w:cstheme="minorHAnsi"/>
          <w:b/>
          <w:bCs/>
          <w:sz w:val="24"/>
          <w:szCs w:val="24"/>
        </w:rPr>
        <w:t xml:space="preserve"> Contents include editor’s note.</w:t>
      </w:r>
    </w:p>
    <w:p w14:paraId="2BC9BE7C" w14:textId="77777777" w:rsidR="008E3EEA" w:rsidRDefault="008E3EEA" w:rsidP="00F12465">
      <w:pPr>
        <w:pStyle w:val="Gettylettertext"/>
        <w:rPr>
          <w:rFonts w:cstheme="minorHAnsi"/>
          <w:b/>
          <w:sz w:val="24"/>
          <w:szCs w:val="24"/>
        </w:rPr>
      </w:pPr>
    </w:p>
    <w:p w14:paraId="27885D22" w14:textId="7A5F1C88" w:rsidR="0003165B" w:rsidRDefault="0003165B" w:rsidP="00F12465">
      <w:pPr>
        <w:pStyle w:val="Gettylettertext"/>
        <w:rPr>
          <w:rFonts w:cstheme="minorHAnsi"/>
          <w:b/>
          <w:sz w:val="24"/>
          <w:szCs w:val="24"/>
        </w:rPr>
      </w:pPr>
    </w:p>
    <w:p w14:paraId="2DD679FB" w14:textId="02243B76" w:rsidR="008E3EEA" w:rsidRDefault="008E3EEA" w:rsidP="00F12465">
      <w:pPr>
        <w:pStyle w:val="Gettylettertex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Essay Notes:</w:t>
      </w:r>
    </w:p>
    <w:p w14:paraId="0AFAF9F3" w14:textId="77777777" w:rsidR="008E3EEA" w:rsidRPr="00300A8B" w:rsidRDefault="008E3EEA" w:rsidP="00F12465">
      <w:pPr>
        <w:pStyle w:val="Gettylettertext"/>
        <w:rPr>
          <w:rFonts w:cstheme="minorHAnsi"/>
          <w:b/>
          <w:sz w:val="24"/>
          <w:szCs w:val="24"/>
        </w:rPr>
      </w:pPr>
    </w:p>
    <w:p w14:paraId="06BDC33E" w14:textId="09E96A93" w:rsidR="00F12465" w:rsidRDefault="00F12465" w:rsidP="00EE343A">
      <w:pPr>
        <w:pStyle w:val="Gettylettertext"/>
        <w:ind w:firstLine="720"/>
        <w:rPr>
          <w:rFonts w:cstheme="minorHAnsi"/>
          <w:bCs/>
          <w:sz w:val="24"/>
          <w:szCs w:val="24"/>
        </w:rPr>
      </w:pPr>
      <w:bookmarkStart w:id="0" w:name="_Hlk520874899"/>
      <w:r w:rsidRPr="00300A8B">
        <w:rPr>
          <w:rFonts w:cstheme="minorHAnsi"/>
          <w:bCs/>
          <w:sz w:val="24"/>
          <w:szCs w:val="24"/>
        </w:rPr>
        <w:t xml:space="preserve">Copyright notices </w:t>
      </w:r>
      <w:r w:rsidR="002B3B25">
        <w:rPr>
          <w:rFonts w:cstheme="minorHAnsi"/>
          <w:bCs/>
          <w:sz w:val="24"/>
          <w:szCs w:val="24"/>
        </w:rPr>
        <w:t>should</w:t>
      </w:r>
      <w:r w:rsidRPr="00300A8B">
        <w:rPr>
          <w:rFonts w:cstheme="minorHAnsi"/>
          <w:bCs/>
          <w:sz w:val="24"/>
          <w:szCs w:val="24"/>
        </w:rPr>
        <w:t xml:space="preserve"> appear </w:t>
      </w:r>
      <w:r w:rsidR="002B3B25">
        <w:rPr>
          <w:rFonts w:cstheme="minorHAnsi"/>
          <w:bCs/>
          <w:sz w:val="24"/>
          <w:szCs w:val="24"/>
        </w:rPr>
        <w:t>somewhere</w:t>
      </w:r>
      <w:r w:rsidR="006F2614">
        <w:rPr>
          <w:rFonts w:cstheme="minorHAnsi"/>
          <w:bCs/>
          <w:sz w:val="24"/>
          <w:szCs w:val="24"/>
        </w:rPr>
        <w:t xml:space="preserve"> with each article (used to be at the base of first page)</w:t>
      </w:r>
    </w:p>
    <w:p w14:paraId="40BACA8E" w14:textId="77777777" w:rsidR="008052FF" w:rsidRPr="00300A8B" w:rsidRDefault="008052FF" w:rsidP="00EE343A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188A9D77" w14:textId="1441AE16" w:rsidR="00F12465" w:rsidRDefault="00F12465" w:rsidP="00EE343A">
      <w:pPr>
        <w:pStyle w:val="Gettylettertext"/>
        <w:ind w:firstLine="720"/>
        <w:rPr>
          <w:rFonts w:cstheme="minorHAnsi"/>
          <w:bCs/>
          <w:sz w:val="24"/>
          <w:szCs w:val="24"/>
        </w:rPr>
      </w:pPr>
      <w:r w:rsidRPr="00300A8B">
        <w:rPr>
          <w:rFonts w:cstheme="minorHAnsi"/>
          <w:bCs/>
          <w:sz w:val="24"/>
          <w:szCs w:val="24"/>
        </w:rPr>
        <w:t>Captions</w:t>
      </w:r>
      <w:r w:rsidR="00DC4819">
        <w:rPr>
          <w:rFonts w:cstheme="minorHAnsi"/>
          <w:bCs/>
          <w:sz w:val="24"/>
          <w:szCs w:val="24"/>
        </w:rPr>
        <w:t>, abstracts, and author bios</w:t>
      </w:r>
      <w:r w:rsidRPr="00300A8B">
        <w:rPr>
          <w:rFonts w:cstheme="minorHAnsi"/>
          <w:bCs/>
          <w:sz w:val="24"/>
          <w:szCs w:val="24"/>
        </w:rPr>
        <w:t xml:space="preserve"> are included in each article file.</w:t>
      </w:r>
      <w:bookmarkStart w:id="1" w:name="_Hlk520875459"/>
      <w:bookmarkEnd w:id="0"/>
      <w:r w:rsidR="001F0C19">
        <w:rPr>
          <w:rFonts w:cstheme="minorHAnsi"/>
          <w:bCs/>
          <w:sz w:val="24"/>
          <w:szCs w:val="24"/>
        </w:rPr>
        <w:t xml:space="preserve"> Abstracts should be set at the top of each article.</w:t>
      </w:r>
    </w:p>
    <w:p w14:paraId="7858F113" w14:textId="77777777" w:rsidR="008052FF" w:rsidRPr="00300A8B" w:rsidRDefault="008052FF" w:rsidP="00EE343A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3DE83C44" w14:textId="3E2EB81D" w:rsidR="001F0C19" w:rsidRDefault="00F12465" w:rsidP="001F0C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 w:rsidRPr="00300A8B">
        <w:rPr>
          <w:rFonts w:cstheme="minorHAnsi"/>
          <w:bCs/>
          <w:sz w:val="24"/>
          <w:szCs w:val="24"/>
        </w:rPr>
        <w:t>A</w:t>
      </w:r>
      <w:r w:rsidR="00EE343A" w:rsidRPr="00300A8B">
        <w:rPr>
          <w:rFonts w:cstheme="minorHAnsi"/>
          <w:bCs/>
          <w:sz w:val="24"/>
          <w:szCs w:val="24"/>
        </w:rPr>
        <w:t>-</w:t>
      </w:r>
      <w:r w:rsidR="006F2614">
        <w:rPr>
          <w:rFonts w:cstheme="minorHAnsi"/>
          <w:bCs/>
          <w:sz w:val="24"/>
          <w:szCs w:val="24"/>
        </w:rPr>
        <w:t xml:space="preserve"> and b-</w:t>
      </w:r>
      <w:r w:rsidR="00EE343A" w:rsidRPr="00300A8B">
        <w:rPr>
          <w:rFonts w:cstheme="minorHAnsi"/>
          <w:bCs/>
          <w:sz w:val="24"/>
          <w:szCs w:val="24"/>
        </w:rPr>
        <w:t xml:space="preserve">heads </w:t>
      </w:r>
      <w:r w:rsidR="00767861">
        <w:rPr>
          <w:rFonts w:cstheme="minorHAnsi"/>
          <w:bCs/>
          <w:sz w:val="24"/>
          <w:szCs w:val="24"/>
        </w:rPr>
        <w:t xml:space="preserve">are </w:t>
      </w:r>
      <w:r w:rsidR="00EE343A" w:rsidRPr="00300A8B">
        <w:rPr>
          <w:rFonts w:cstheme="minorHAnsi"/>
          <w:bCs/>
          <w:sz w:val="24"/>
          <w:szCs w:val="24"/>
        </w:rPr>
        <w:t>in many of the essays</w:t>
      </w:r>
      <w:bookmarkEnd w:id="1"/>
      <w:r w:rsidR="00767861">
        <w:rPr>
          <w:rFonts w:cstheme="minorHAnsi"/>
          <w:bCs/>
          <w:sz w:val="24"/>
          <w:szCs w:val="24"/>
        </w:rPr>
        <w:t xml:space="preserve">, coded with </w:t>
      </w:r>
      <w:r w:rsidR="006F2614">
        <w:rPr>
          <w:rFonts w:cstheme="minorHAnsi"/>
          <w:bCs/>
          <w:sz w:val="24"/>
          <w:szCs w:val="24"/>
        </w:rPr>
        <w:t xml:space="preserve">Word </w:t>
      </w:r>
      <w:r w:rsidR="00767861">
        <w:rPr>
          <w:rFonts w:cstheme="minorHAnsi"/>
          <w:bCs/>
          <w:sz w:val="24"/>
          <w:szCs w:val="24"/>
        </w:rPr>
        <w:t>styles</w:t>
      </w:r>
      <w:r w:rsidR="006F2614">
        <w:rPr>
          <w:rFonts w:cstheme="minorHAnsi"/>
          <w:bCs/>
          <w:sz w:val="24"/>
          <w:szCs w:val="24"/>
        </w:rPr>
        <w:t xml:space="preserve"> and ## or ###</w:t>
      </w:r>
      <w:r w:rsidR="00767861">
        <w:rPr>
          <w:rFonts w:cstheme="minorHAnsi"/>
          <w:bCs/>
          <w:sz w:val="24"/>
          <w:szCs w:val="24"/>
        </w:rPr>
        <w:t>.</w:t>
      </w:r>
    </w:p>
    <w:p w14:paraId="2F2CC05D" w14:textId="77777777" w:rsidR="001F0C19" w:rsidRDefault="001F0C19" w:rsidP="001F0C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5A38C952" w14:textId="1AA6B052" w:rsidR="001F0C19" w:rsidRDefault="002B3B25" w:rsidP="00CE2B23">
      <w:pPr>
        <w:pStyle w:val="Gettylettertext"/>
        <w:ind w:firstLine="720"/>
        <w:rPr>
          <w:rFonts w:cstheme="minorHAnsi"/>
          <w:sz w:val="24"/>
          <w:szCs w:val="24"/>
        </w:rPr>
      </w:pPr>
      <w:r w:rsidRPr="001F0C19">
        <w:rPr>
          <w:rFonts w:cstheme="minorHAnsi"/>
          <w:sz w:val="24"/>
          <w:szCs w:val="24"/>
        </w:rPr>
        <w:t>Arabic:</w:t>
      </w:r>
      <w:r w:rsidR="005C57F0" w:rsidRPr="001F0C19">
        <w:rPr>
          <w:rFonts w:cstheme="minorHAnsi"/>
          <w:sz w:val="24"/>
          <w:szCs w:val="24"/>
        </w:rPr>
        <w:t xml:space="preserve"> </w:t>
      </w:r>
      <w:r w:rsidR="003B186D">
        <w:rPr>
          <w:rFonts w:cstheme="minorHAnsi"/>
          <w:sz w:val="24"/>
          <w:szCs w:val="24"/>
        </w:rPr>
        <w:t>this issue has Arabic transliterations, diacritics, and transcriptions with Arabic characters. T</w:t>
      </w:r>
      <w:r w:rsidR="00DC6D91" w:rsidRPr="001F0C19">
        <w:rPr>
          <w:rFonts w:cstheme="minorHAnsi"/>
          <w:sz w:val="24"/>
          <w:szCs w:val="24"/>
        </w:rPr>
        <w:t xml:space="preserve">here are </w:t>
      </w:r>
      <w:proofErr w:type="spellStart"/>
      <w:r w:rsidR="00DC6D91" w:rsidRPr="001F0C19">
        <w:rPr>
          <w:rFonts w:cstheme="minorHAnsi"/>
          <w:sz w:val="24"/>
          <w:szCs w:val="24"/>
        </w:rPr>
        <w:t>ayns</w:t>
      </w:r>
      <w:proofErr w:type="spellEnd"/>
      <w:r w:rsidR="00DC6D91" w:rsidRPr="001F0C19">
        <w:rPr>
          <w:rFonts w:cstheme="minorHAnsi"/>
          <w:sz w:val="24"/>
          <w:szCs w:val="24"/>
        </w:rPr>
        <w:t xml:space="preserve"> and hamzas</w:t>
      </w:r>
      <w:r w:rsidR="005C57F0" w:rsidRPr="001F0C19">
        <w:rPr>
          <w:rFonts w:cstheme="minorHAnsi"/>
          <w:sz w:val="24"/>
          <w:szCs w:val="24"/>
        </w:rPr>
        <w:t xml:space="preserve"> and other A</w:t>
      </w:r>
      <w:r w:rsidR="00D85992" w:rsidRPr="001F0C19">
        <w:rPr>
          <w:rFonts w:cstheme="minorHAnsi"/>
          <w:sz w:val="24"/>
          <w:szCs w:val="24"/>
        </w:rPr>
        <w:t>r</w:t>
      </w:r>
      <w:r w:rsidR="005C57F0" w:rsidRPr="001F0C19">
        <w:rPr>
          <w:rFonts w:cstheme="minorHAnsi"/>
          <w:sz w:val="24"/>
          <w:szCs w:val="24"/>
        </w:rPr>
        <w:t>abic and Persian diacritics</w:t>
      </w:r>
      <w:r w:rsidR="00DC6D91" w:rsidRPr="001F0C19">
        <w:rPr>
          <w:rFonts w:cstheme="minorHAnsi"/>
          <w:sz w:val="24"/>
          <w:szCs w:val="24"/>
        </w:rPr>
        <w:t xml:space="preserve"> in: </w:t>
      </w:r>
      <w:proofErr w:type="spellStart"/>
      <w:r w:rsidR="00DC6D91" w:rsidRPr="001F0C19">
        <w:rPr>
          <w:rFonts w:cstheme="minorHAnsi"/>
          <w:sz w:val="24"/>
          <w:szCs w:val="24"/>
        </w:rPr>
        <w:t>Lenssen</w:t>
      </w:r>
      <w:proofErr w:type="spellEnd"/>
      <w:r w:rsidR="00DC6D91" w:rsidRPr="001F0C19">
        <w:rPr>
          <w:rFonts w:cstheme="minorHAnsi"/>
          <w:sz w:val="24"/>
          <w:szCs w:val="24"/>
        </w:rPr>
        <w:t xml:space="preserve">, Overton, </w:t>
      </w:r>
      <w:proofErr w:type="spellStart"/>
      <w:r w:rsidR="00DC6D91" w:rsidRPr="001F0C19">
        <w:rPr>
          <w:rFonts w:cstheme="minorHAnsi"/>
          <w:sz w:val="24"/>
          <w:szCs w:val="24"/>
        </w:rPr>
        <w:t>Sahragard</w:t>
      </w:r>
      <w:proofErr w:type="spellEnd"/>
      <w:r w:rsidR="00DC6D91" w:rsidRPr="001F0C19">
        <w:rPr>
          <w:rFonts w:cstheme="minorHAnsi"/>
          <w:sz w:val="24"/>
          <w:szCs w:val="24"/>
        </w:rPr>
        <w:t xml:space="preserve">. These have been coded in </w:t>
      </w:r>
      <w:r w:rsidR="001F0C19" w:rsidRPr="001F0C19">
        <w:rPr>
          <w:rFonts w:cstheme="minorHAnsi"/>
          <w:sz w:val="24"/>
          <w:szCs w:val="24"/>
        </w:rPr>
        <w:t>U</w:t>
      </w:r>
      <w:r w:rsidR="00DC6D91" w:rsidRPr="001F0C19">
        <w:rPr>
          <w:rFonts w:cstheme="minorHAnsi"/>
          <w:sz w:val="24"/>
          <w:szCs w:val="24"/>
        </w:rPr>
        <w:t xml:space="preserve">nicode characters and should not be </w:t>
      </w:r>
      <w:proofErr w:type="spellStart"/>
      <w:r w:rsidR="00DC6D91" w:rsidRPr="001F0C19">
        <w:rPr>
          <w:rFonts w:cstheme="minorHAnsi"/>
          <w:sz w:val="24"/>
          <w:szCs w:val="24"/>
        </w:rPr>
        <w:t>apostrophes</w:t>
      </w:r>
      <w:r w:rsidR="00474E39">
        <w:rPr>
          <w:rFonts w:cstheme="minorHAnsi"/>
          <w:sz w:val="24"/>
          <w:szCs w:val="24"/>
        </w:rPr>
        <w:t>.This</w:t>
      </w:r>
      <w:proofErr w:type="spellEnd"/>
      <w:r w:rsidR="00474E39">
        <w:rPr>
          <w:rFonts w:cstheme="minorHAnsi"/>
          <w:sz w:val="24"/>
          <w:szCs w:val="24"/>
        </w:rPr>
        <w:t xml:space="preserve"> is something I will also have the proofreader check carefully.</w:t>
      </w:r>
    </w:p>
    <w:p w14:paraId="478E7203" w14:textId="77777777" w:rsidR="00CE2B23" w:rsidRDefault="00CE2B23" w:rsidP="00CE2B23">
      <w:pPr>
        <w:pStyle w:val="Gettylettertext"/>
        <w:ind w:firstLine="720"/>
        <w:rPr>
          <w:rFonts w:cstheme="minorHAnsi"/>
          <w:sz w:val="24"/>
          <w:szCs w:val="24"/>
        </w:rPr>
      </w:pPr>
    </w:p>
    <w:p w14:paraId="69483096" w14:textId="738E99A8" w:rsidR="001F0C19" w:rsidRDefault="001F0C19" w:rsidP="00767861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Sahragard</w:t>
      </w:r>
      <w:proofErr w:type="spellEnd"/>
      <w:r>
        <w:rPr>
          <w:rFonts w:cstheme="minorHAnsi"/>
          <w:sz w:val="24"/>
          <w:szCs w:val="24"/>
        </w:rPr>
        <w:t>: has Arabic text.</w:t>
      </w:r>
    </w:p>
    <w:p w14:paraId="60893E66" w14:textId="77777777" w:rsidR="00474E39" w:rsidRDefault="00474E39" w:rsidP="00767861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03935881" w14:textId="6571FBF0" w:rsidR="00474E39" w:rsidRDefault="00474E39" w:rsidP="00767861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Sahragard</w:t>
      </w:r>
      <w:proofErr w:type="spellEnd"/>
      <w:r>
        <w:rPr>
          <w:rFonts w:cstheme="minorHAnsi"/>
          <w:sz w:val="24"/>
          <w:szCs w:val="24"/>
        </w:rPr>
        <w:t xml:space="preserve">: some bulleted lists and lists set as block </w:t>
      </w:r>
      <w:proofErr w:type="gramStart"/>
      <w:r>
        <w:rPr>
          <w:rFonts w:cstheme="minorHAnsi"/>
          <w:sz w:val="24"/>
          <w:szCs w:val="24"/>
        </w:rPr>
        <w:t>quotes</w:t>
      </w:r>
      <w:proofErr w:type="gramEnd"/>
    </w:p>
    <w:p w14:paraId="2F8A9265" w14:textId="77777777" w:rsidR="00AC1638" w:rsidRDefault="00AC1638" w:rsidP="00767861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BD2F198" w14:textId="03AD111C" w:rsidR="006F2614" w:rsidRPr="006F2614" w:rsidRDefault="006F2614" w:rsidP="00767861">
      <w:pPr>
        <w:spacing w:line="240" w:lineRule="auto"/>
        <w:ind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Alai/Kidd: there are bullet lists with hard returns; </w:t>
      </w:r>
      <w:r w:rsidR="001F0C19">
        <w:rPr>
          <w:rFonts w:eastAsia="Times New Roman" w:cstheme="minorHAnsi"/>
          <w:sz w:val="24"/>
          <w:szCs w:val="24"/>
        </w:rPr>
        <w:t>and regular</w:t>
      </w:r>
      <w:r>
        <w:rPr>
          <w:rFonts w:eastAsia="Times New Roman" w:cstheme="minorHAnsi"/>
          <w:sz w:val="24"/>
          <w:szCs w:val="24"/>
        </w:rPr>
        <w:t xml:space="preserve"> lists set as block quotes with soft </w:t>
      </w:r>
      <w:proofErr w:type="gramStart"/>
      <w:r>
        <w:rPr>
          <w:rFonts w:eastAsia="Times New Roman" w:cstheme="minorHAnsi"/>
          <w:sz w:val="24"/>
          <w:szCs w:val="24"/>
        </w:rPr>
        <w:t>returns</w:t>
      </w:r>
      <w:proofErr w:type="gramEnd"/>
    </w:p>
    <w:p w14:paraId="3AE86623" w14:textId="77777777" w:rsidR="00D02340" w:rsidRDefault="00D02340" w:rsidP="00D0234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0A3076D1" w14:textId="32A25B17" w:rsidR="000C5AFB" w:rsidRDefault="006F2614" w:rsidP="00D02340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Alai/Kidd has a l</w:t>
      </w:r>
      <w:r w:rsidR="000C5AFB">
        <w:rPr>
          <w:rFonts w:cstheme="minorHAnsi"/>
          <w:sz w:val="24"/>
          <w:szCs w:val="24"/>
        </w:rPr>
        <w:t xml:space="preserve">ong appendix coded as block </w:t>
      </w:r>
      <w:proofErr w:type="gramStart"/>
      <w:r w:rsidR="000C5AFB">
        <w:rPr>
          <w:rFonts w:cstheme="minorHAnsi"/>
          <w:sz w:val="24"/>
          <w:szCs w:val="24"/>
        </w:rPr>
        <w:t>quote</w:t>
      </w:r>
      <w:proofErr w:type="gramEnd"/>
    </w:p>
    <w:p w14:paraId="4A00F89D" w14:textId="77777777" w:rsidR="001F0C19" w:rsidRDefault="001F0C19" w:rsidP="00D0234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CF462E5" w14:textId="033CA667" w:rsidR="006F2614" w:rsidRDefault="006F2614" w:rsidP="00D02340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Alai/Kidd appendix includes small caps and small caps with italics, sometimes with this style </w:t>
      </w:r>
      <w:r w:rsidR="00CE2B23">
        <w:rPr>
          <w:rFonts w:eastAsia="Times New Roman" w:cstheme="minorHAnsi"/>
          <w:sz w:val="24"/>
          <w:szCs w:val="24"/>
        </w:rPr>
        <w:t xml:space="preserve">intentionally </w:t>
      </w:r>
      <w:r>
        <w:rPr>
          <w:rFonts w:eastAsia="Times New Roman" w:cstheme="minorHAnsi"/>
          <w:sz w:val="24"/>
          <w:szCs w:val="24"/>
        </w:rPr>
        <w:t xml:space="preserve">changing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midword</w:t>
      </w:r>
      <w:proofErr w:type="spellEnd"/>
      <w:proofErr w:type="gramEnd"/>
    </w:p>
    <w:p w14:paraId="1CF79606" w14:textId="77777777" w:rsidR="006F2614" w:rsidRDefault="006F2614" w:rsidP="00D0234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23E95D1C" w14:textId="77777777" w:rsidR="00CE2B23" w:rsidRDefault="00CE2B23" w:rsidP="00CE2B23">
      <w:pPr>
        <w:pStyle w:val="Gettylettertext"/>
        <w:ind w:firstLine="720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Lenssen</w:t>
      </w:r>
      <w:proofErr w:type="spellEnd"/>
      <w:r>
        <w:rPr>
          <w:rFonts w:cstheme="minorHAnsi"/>
          <w:bCs/>
          <w:sz w:val="24"/>
          <w:szCs w:val="24"/>
        </w:rPr>
        <w:t xml:space="preserve"> also has Polish </w:t>
      </w:r>
      <w:proofErr w:type="gramStart"/>
      <w:r>
        <w:rPr>
          <w:rFonts w:cstheme="minorHAnsi"/>
          <w:bCs/>
          <w:sz w:val="24"/>
          <w:szCs w:val="24"/>
        </w:rPr>
        <w:t>diacritics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14:paraId="26A50624" w14:textId="77777777" w:rsidR="00CE2B23" w:rsidRDefault="00CE2B23" w:rsidP="00D0234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023667B1" w14:textId="47F661EC" w:rsidR="006F2614" w:rsidRDefault="006F2614" w:rsidP="006F2614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Poggi and </w:t>
      </w:r>
      <w:proofErr w:type="spellStart"/>
      <w:r>
        <w:rPr>
          <w:rFonts w:cstheme="minorHAnsi"/>
          <w:bCs/>
          <w:sz w:val="24"/>
          <w:szCs w:val="24"/>
        </w:rPr>
        <w:t>Horakova</w:t>
      </w:r>
      <w:proofErr w:type="spellEnd"/>
      <w:r>
        <w:rPr>
          <w:rFonts w:cstheme="minorHAnsi"/>
          <w:bCs/>
          <w:sz w:val="24"/>
          <w:szCs w:val="24"/>
        </w:rPr>
        <w:t>: There are poems set as block quotes, some with additional spacing at the head of each line.</w:t>
      </w:r>
    </w:p>
    <w:p w14:paraId="795BBEA7" w14:textId="77777777" w:rsidR="002C43AF" w:rsidRDefault="002C43AF" w:rsidP="000C6E83">
      <w:pPr>
        <w:spacing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511CF0BA" w14:textId="77777777" w:rsidR="002C43AF" w:rsidRDefault="002C43AF" w:rsidP="002C43AF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Placeholder submitted for Editor’s Note (ca. 500 words).</w:t>
      </w:r>
    </w:p>
    <w:p w14:paraId="5FB580D9" w14:textId="77777777" w:rsidR="002C43AF" w:rsidRDefault="002C43AF" w:rsidP="000C6E83">
      <w:pPr>
        <w:spacing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054169BC" w14:textId="6267CD1B" w:rsidR="00A55B3F" w:rsidRDefault="00A55B3F" w:rsidP="000C6E83">
      <w:pPr>
        <w:spacing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5B27CF20" w14:textId="77777777" w:rsidR="00BD0F0E" w:rsidRDefault="00BD0F0E" w:rsidP="000C6E83">
      <w:pPr>
        <w:spacing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170A6DCC" w14:textId="77777777" w:rsidR="00F12465" w:rsidRPr="00300A8B" w:rsidRDefault="00F12465" w:rsidP="00F12465">
      <w:pPr>
        <w:pStyle w:val="Gettylettertext"/>
        <w:rPr>
          <w:rFonts w:cstheme="minorHAnsi"/>
          <w:b/>
          <w:sz w:val="24"/>
          <w:szCs w:val="24"/>
        </w:rPr>
      </w:pPr>
      <w:r w:rsidRPr="00300A8B">
        <w:rPr>
          <w:rFonts w:cstheme="minorHAnsi"/>
          <w:b/>
          <w:sz w:val="24"/>
          <w:szCs w:val="24"/>
        </w:rPr>
        <w:t>ART NOTES:</w:t>
      </w:r>
    </w:p>
    <w:p w14:paraId="0622F046" w14:textId="3B801548" w:rsidR="00F12465" w:rsidRPr="004E0489" w:rsidRDefault="008E3EEA" w:rsidP="00136A2D">
      <w:pPr>
        <w:pStyle w:val="Gettylettertext"/>
        <w:numPr>
          <w:ilvl w:val="0"/>
          <w:numId w:val="4"/>
        </w:numPr>
        <w:rPr>
          <w:rFonts w:cstheme="minorHAnsi"/>
          <w:bCs/>
          <w:sz w:val="24"/>
          <w:szCs w:val="24"/>
          <w:highlight w:val="yellow"/>
        </w:rPr>
      </w:pPr>
      <w:r w:rsidRPr="008E3EEA">
        <w:rPr>
          <w:rFonts w:cstheme="minorHAnsi"/>
          <w:bCs/>
          <w:sz w:val="24"/>
          <w:szCs w:val="24"/>
          <w:highlight w:val="yellow"/>
        </w:rPr>
        <w:t>Please see</w:t>
      </w:r>
      <w:r w:rsidR="00F12465" w:rsidRPr="008E3EEA">
        <w:rPr>
          <w:rFonts w:cstheme="minorHAnsi"/>
          <w:bCs/>
          <w:sz w:val="24"/>
          <w:szCs w:val="24"/>
          <w:highlight w:val="yellow"/>
        </w:rPr>
        <w:t xml:space="preserve"> </w:t>
      </w:r>
      <w:r>
        <w:rPr>
          <w:rFonts w:cstheme="minorHAnsi"/>
          <w:bCs/>
          <w:sz w:val="24"/>
          <w:szCs w:val="24"/>
          <w:highlight w:val="yellow"/>
        </w:rPr>
        <w:t xml:space="preserve">submitted </w:t>
      </w:r>
      <w:r w:rsidR="00F12465" w:rsidRPr="008E3EEA">
        <w:rPr>
          <w:rFonts w:cstheme="minorHAnsi"/>
          <w:bCs/>
          <w:sz w:val="24"/>
          <w:szCs w:val="24"/>
          <w:highlight w:val="yellow"/>
        </w:rPr>
        <w:t>Excel log</w:t>
      </w:r>
      <w:r w:rsidRPr="008E3EEA">
        <w:rPr>
          <w:rFonts w:cstheme="minorHAnsi"/>
          <w:bCs/>
          <w:sz w:val="24"/>
          <w:szCs w:val="24"/>
          <w:highlight w:val="yellow"/>
        </w:rPr>
        <w:t xml:space="preserve"> for sizing notes and other guidelines for </w:t>
      </w:r>
      <w:r w:rsidRPr="004E0489">
        <w:rPr>
          <w:rFonts w:cstheme="minorHAnsi"/>
          <w:bCs/>
          <w:sz w:val="24"/>
          <w:szCs w:val="24"/>
          <w:highlight w:val="yellow"/>
        </w:rPr>
        <w:t>the art in the layout.</w:t>
      </w:r>
      <w:r w:rsidR="00474E39">
        <w:rPr>
          <w:rFonts w:cstheme="minorHAnsi"/>
          <w:bCs/>
          <w:sz w:val="24"/>
          <w:szCs w:val="24"/>
          <w:highlight w:val="yellow"/>
        </w:rPr>
        <w:t xml:space="preserve"> This also gives notes on side-by-side groupings.</w:t>
      </w:r>
    </w:p>
    <w:p w14:paraId="784BCC3B" w14:textId="77777777" w:rsidR="00E712FB" w:rsidRDefault="00E712FB" w:rsidP="00E712FB">
      <w:pPr>
        <w:pStyle w:val="Gettylettertext"/>
        <w:ind w:left="720"/>
        <w:rPr>
          <w:rFonts w:cstheme="minorHAnsi"/>
          <w:bCs/>
          <w:sz w:val="24"/>
          <w:szCs w:val="24"/>
        </w:rPr>
      </w:pPr>
    </w:p>
    <w:p w14:paraId="79A1E85C" w14:textId="0EC6DC99" w:rsidR="00E712FB" w:rsidRDefault="002B3B25" w:rsidP="00CE2B23">
      <w:pPr>
        <w:pStyle w:val="ListParagraph"/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</w:t>
      </w:r>
      <w:r w:rsidR="006F2614">
        <w:rPr>
          <w:rFonts w:cstheme="minorHAnsi"/>
          <w:bCs/>
          <w:sz w:val="24"/>
          <w:szCs w:val="24"/>
        </w:rPr>
        <w:t>wo t</w:t>
      </w:r>
      <w:r>
        <w:rPr>
          <w:rFonts w:cstheme="minorHAnsi"/>
          <w:bCs/>
          <w:sz w:val="24"/>
          <w:szCs w:val="24"/>
        </w:rPr>
        <w:t>ables:</w:t>
      </w:r>
      <w:r w:rsidR="003571DD">
        <w:rPr>
          <w:rFonts w:cstheme="minorHAnsi"/>
          <w:bCs/>
          <w:sz w:val="24"/>
          <w:szCs w:val="24"/>
        </w:rPr>
        <w:t xml:space="preserve"> in </w:t>
      </w:r>
      <w:proofErr w:type="spellStart"/>
      <w:r w:rsidR="003571DD">
        <w:rPr>
          <w:rFonts w:cstheme="minorHAnsi"/>
          <w:bCs/>
          <w:sz w:val="24"/>
          <w:szCs w:val="24"/>
        </w:rPr>
        <w:t>Sahragard</w:t>
      </w:r>
      <w:proofErr w:type="spellEnd"/>
      <w:r w:rsidR="003571DD">
        <w:rPr>
          <w:rFonts w:cstheme="minorHAnsi"/>
          <w:bCs/>
          <w:sz w:val="24"/>
          <w:szCs w:val="24"/>
        </w:rPr>
        <w:t xml:space="preserve"> and Overton, both submitted in </w:t>
      </w:r>
      <w:proofErr w:type="gramStart"/>
      <w:r w:rsidR="003571DD">
        <w:rPr>
          <w:rFonts w:cstheme="minorHAnsi"/>
          <w:bCs/>
          <w:sz w:val="24"/>
          <w:szCs w:val="24"/>
        </w:rPr>
        <w:t>Word</w:t>
      </w:r>
      <w:proofErr w:type="gramEnd"/>
    </w:p>
    <w:p w14:paraId="1D6ADCB1" w14:textId="77777777" w:rsidR="001832C7" w:rsidRPr="004E0489" w:rsidRDefault="001832C7" w:rsidP="001832C7">
      <w:pPr>
        <w:pStyle w:val="ListParagraph"/>
        <w:rPr>
          <w:rFonts w:cstheme="minorHAnsi"/>
          <w:bCs/>
          <w:sz w:val="24"/>
          <w:szCs w:val="24"/>
        </w:rPr>
      </w:pPr>
    </w:p>
    <w:p w14:paraId="68F06E03" w14:textId="77777777" w:rsidR="00CE2B23" w:rsidRDefault="005E5B89" w:rsidP="00CE2B23">
      <w:pPr>
        <w:pStyle w:val="ListParagraph"/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Overton fig. </w:t>
      </w:r>
      <w:r w:rsidR="002C43AF">
        <w:rPr>
          <w:rFonts w:cstheme="minorHAnsi"/>
          <w:bCs/>
          <w:sz w:val="24"/>
          <w:szCs w:val="24"/>
        </w:rPr>
        <w:t>6</w:t>
      </w:r>
      <w:r>
        <w:rPr>
          <w:rFonts w:cstheme="minorHAnsi"/>
          <w:bCs/>
          <w:sz w:val="24"/>
          <w:szCs w:val="24"/>
        </w:rPr>
        <w:t>: possible to make zoomable</w:t>
      </w:r>
      <w:r w:rsidR="00CE2B23">
        <w:rPr>
          <w:rFonts w:cstheme="minorHAnsi"/>
          <w:bCs/>
          <w:sz w:val="24"/>
          <w:szCs w:val="24"/>
        </w:rPr>
        <w:t>?</w:t>
      </w:r>
      <w:r>
        <w:rPr>
          <w:rFonts w:cstheme="minorHAnsi"/>
          <w:bCs/>
          <w:sz w:val="24"/>
          <w:szCs w:val="24"/>
        </w:rPr>
        <w:t xml:space="preserve"> because the text describes a detail of the tile you can see when zooming.</w:t>
      </w:r>
    </w:p>
    <w:p w14:paraId="64122A8C" w14:textId="77777777" w:rsidR="00CE2B23" w:rsidRDefault="00CE2B23" w:rsidP="00CE2B23">
      <w:pPr>
        <w:pStyle w:val="ListParagraph"/>
        <w:spacing w:line="240" w:lineRule="auto"/>
        <w:rPr>
          <w:rFonts w:cstheme="minorHAnsi"/>
          <w:bCs/>
          <w:sz w:val="24"/>
          <w:szCs w:val="24"/>
        </w:rPr>
      </w:pPr>
    </w:p>
    <w:p w14:paraId="29FD385B" w14:textId="5BA3E42A" w:rsidR="00CE2B23" w:rsidRDefault="005927B8" w:rsidP="00CE2B23">
      <w:pPr>
        <w:pStyle w:val="ListParagraph"/>
        <w:spacing w:line="240" w:lineRule="auto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Pestarino</w:t>
      </w:r>
      <w:proofErr w:type="spellEnd"/>
      <w:r>
        <w:rPr>
          <w:rFonts w:cstheme="minorHAnsi"/>
          <w:bCs/>
          <w:sz w:val="24"/>
          <w:szCs w:val="24"/>
        </w:rPr>
        <w:t xml:space="preserve"> figs. 3a–c: all details of fig. 1.</w:t>
      </w:r>
    </w:p>
    <w:p w14:paraId="62127A7B" w14:textId="77777777" w:rsidR="001E0800" w:rsidRDefault="001E0800" w:rsidP="0060114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472BDC8C" w14:textId="5D85B939" w:rsidR="001E0800" w:rsidRDefault="001E0800" w:rsidP="0060114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Generally, the panoramas in </w:t>
      </w:r>
      <w:proofErr w:type="spellStart"/>
      <w:r>
        <w:rPr>
          <w:rFonts w:cstheme="minorHAnsi"/>
          <w:bCs/>
          <w:sz w:val="24"/>
          <w:szCs w:val="24"/>
        </w:rPr>
        <w:t>Pestarino</w:t>
      </w:r>
      <w:proofErr w:type="spellEnd"/>
      <w:r>
        <w:rPr>
          <w:rFonts w:cstheme="minorHAnsi"/>
          <w:bCs/>
          <w:sz w:val="24"/>
          <w:szCs w:val="24"/>
        </w:rPr>
        <w:t xml:space="preserve"> should be </w:t>
      </w:r>
      <w:proofErr w:type="gramStart"/>
      <w:r>
        <w:rPr>
          <w:rFonts w:cstheme="minorHAnsi"/>
          <w:bCs/>
          <w:sz w:val="24"/>
          <w:szCs w:val="24"/>
        </w:rPr>
        <w:t>zoomable</w:t>
      </w:r>
      <w:proofErr w:type="gramEnd"/>
    </w:p>
    <w:p w14:paraId="352B2264" w14:textId="77777777" w:rsidR="00CF4AAD" w:rsidRDefault="00CF4AAD" w:rsidP="0060114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3E4D34EC" w14:textId="77777777" w:rsidR="006436CB" w:rsidRDefault="006436CB" w:rsidP="0060114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7292EB56" w14:textId="77777777" w:rsidR="00812940" w:rsidRPr="00300A8B" w:rsidRDefault="00812940" w:rsidP="0060114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1ED3B8FC" w14:textId="6D75C1E8" w:rsidR="00023F05" w:rsidRDefault="00023F05" w:rsidP="00023F05">
      <w:pPr>
        <w:pStyle w:val="Gettylettertext"/>
        <w:rPr>
          <w:rFonts w:cstheme="minorHAnsi"/>
          <w:b/>
          <w:bCs/>
          <w:color w:val="FF0000"/>
          <w:sz w:val="24"/>
          <w:szCs w:val="24"/>
        </w:rPr>
      </w:pPr>
      <w:r w:rsidRPr="00300A8B">
        <w:rPr>
          <w:rFonts w:cstheme="minorHAnsi"/>
          <w:b/>
          <w:bCs/>
          <w:color w:val="FF0000"/>
          <w:sz w:val="24"/>
          <w:szCs w:val="24"/>
        </w:rPr>
        <w:t>TRAILING ILLS</w:t>
      </w:r>
    </w:p>
    <w:p w14:paraId="599CC503" w14:textId="6E3EEBDD" w:rsidR="00C37556" w:rsidRDefault="00C37556" w:rsidP="00023F05">
      <w:pPr>
        <w:pStyle w:val="Gettylettertext"/>
        <w:rPr>
          <w:rFonts w:cstheme="minorHAnsi"/>
          <w:b/>
          <w:bCs/>
          <w:color w:val="FF0000"/>
          <w:sz w:val="24"/>
          <w:szCs w:val="24"/>
        </w:rPr>
      </w:pPr>
    </w:p>
    <w:p w14:paraId="5B9C0B06" w14:textId="4B7F60F3" w:rsidR="006436CB" w:rsidRPr="006436CB" w:rsidRDefault="006436CB" w:rsidP="00023F05">
      <w:pPr>
        <w:pStyle w:val="Gettylettertext"/>
        <w:rPr>
          <w:rFonts w:cstheme="minorHAnsi"/>
          <w:b/>
          <w:bCs/>
          <w:sz w:val="24"/>
          <w:szCs w:val="24"/>
        </w:rPr>
      </w:pPr>
      <w:r w:rsidRPr="006436CB">
        <w:rPr>
          <w:rFonts w:cstheme="minorHAnsi"/>
          <w:b/>
          <w:bCs/>
          <w:sz w:val="24"/>
          <w:szCs w:val="24"/>
        </w:rPr>
        <w:t>None.</w:t>
      </w:r>
    </w:p>
    <w:p w14:paraId="4C5ACC54" w14:textId="525D93C6" w:rsidR="00C37556" w:rsidRDefault="00C37556" w:rsidP="00023F05">
      <w:pPr>
        <w:pStyle w:val="Gettylettertext"/>
        <w:rPr>
          <w:rFonts w:cstheme="minorHAnsi"/>
          <w:b/>
          <w:bCs/>
          <w:color w:val="FF0000"/>
          <w:sz w:val="24"/>
          <w:szCs w:val="24"/>
        </w:rPr>
      </w:pPr>
    </w:p>
    <w:p w14:paraId="6AFAE3ED" w14:textId="03299640" w:rsidR="00C37556" w:rsidRPr="00300A8B" w:rsidRDefault="00C37556" w:rsidP="00023F05">
      <w:pPr>
        <w:pStyle w:val="Gettylettertext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TRAILING TEXT</w:t>
      </w:r>
    </w:p>
    <w:p w14:paraId="66517377" w14:textId="5FE4C16E" w:rsidR="004962A5" w:rsidRDefault="00B75085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Overton essay file: still cleaning this up</w:t>
      </w:r>
      <w:r w:rsidR="007E3460">
        <w:rPr>
          <w:rFonts w:cstheme="minorHAnsi"/>
          <w:bCs/>
          <w:sz w:val="24"/>
          <w:szCs w:val="24"/>
        </w:rPr>
        <w:t>; she sent it last night</w:t>
      </w:r>
      <w:r>
        <w:rPr>
          <w:rFonts w:cstheme="minorHAnsi"/>
          <w:bCs/>
          <w:sz w:val="24"/>
          <w:szCs w:val="24"/>
        </w:rPr>
        <w:t>. 15,533 words</w:t>
      </w:r>
      <w:r w:rsidR="00001921">
        <w:rPr>
          <w:rFonts w:cstheme="minorHAnsi"/>
          <w:bCs/>
          <w:sz w:val="24"/>
          <w:szCs w:val="24"/>
        </w:rPr>
        <w:t xml:space="preserve"> (will send by Thursday)</w:t>
      </w:r>
    </w:p>
    <w:p w14:paraId="48E0BB89" w14:textId="636E15CB" w:rsidR="00001921" w:rsidRDefault="0000192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Overton Table (will send by Thursday)</w:t>
      </w:r>
    </w:p>
    <w:p w14:paraId="07038FA5" w14:textId="152E104E" w:rsidR="00952B56" w:rsidRPr="00300A8B" w:rsidRDefault="00952B56" w:rsidP="00952B56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Editor’s Note from Doris</w:t>
      </w:r>
    </w:p>
    <w:p w14:paraId="14B9DD74" w14:textId="77777777" w:rsidR="00555283" w:rsidRDefault="00555283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5072409A" w14:textId="40B32886" w:rsidR="00555283" w:rsidRPr="008E0A33" w:rsidRDefault="00555283" w:rsidP="00D20319">
      <w:pPr>
        <w:pStyle w:val="Gettylettertext"/>
        <w:ind w:firstLine="720"/>
        <w:rPr>
          <w:rFonts w:cstheme="minorHAnsi"/>
          <w:b/>
          <w:sz w:val="24"/>
          <w:szCs w:val="24"/>
        </w:rPr>
      </w:pPr>
      <w:r w:rsidRPr="008E0A33">
        <w:rPr>
          <w:rFonts w:cstheme="minorHAnsi"/>
          <w:b/>
          <w:sz w:val="24"/>
          <w:szCs w:val="24"/>
          <w:highlight w:val="yellow"/>
        </w:rPr>
        <w:t>Note: if the proof is ready early, please feel free to send it early, as our proofreader is hoping to get started earlier than the delivery date if available.</w:t>
      </w:r>
    </w:p>
    <w:p w14:paraId="57BC60EA" w14:textId="77777777" w:rsidR="00746D31" w:rsidRDefault="00746D3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2DCDFBDE" w14:textId="77777777" w:rsidR="00746D31" w:rsidRDefault="00746D3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201B9492" w14:textId="3E3CE9F5" w:rsidR="00746D31" w:rsidRDefault="00746D3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Questions:</w:t>
      </w:r>
    </w:p>
    <w:p w14:paraId="05C2417F" w14:textId="77777777" w:rsidR="00746D31" w:rsidRDefault="00746D3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19E0F15B" w14:textId="1CDF8CB0" w:rsidR="00746D31" w:rsidRDefault="00746D3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Four different ISBNs in Consonance?</w:t>
      </w:r>
    </w:p>
    <w:p w14:paraId="71F86509" w14:textId="77777777" w:rsidR="007E3460" w:rsidRDefault="007E3460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4DA6017F" w14:textId="666796AF" w:rsidR="00CF4AAD" w:rsidRDefault="00CF4AAD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transmitted copyright notices, but do you need a running footer file for anything?</w:t>
      </w:r>
    </w:p>
    <w:p w14:paraId="0C93B0A6" w14:textId="77777777" w:rsidR="00E62212" w:rsidRDefault="00E62212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7AAE44FA" w14:textId="7621B3AD" w:rsidR="006C7E71" w:rsidRDefault="006C7E71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 you need back-cover copy</w:t>
      </w:r>
      <w:r w:rsidR="003571DD">
        <w:rPr>
          <w:rFonts w:cstheme="minorHAnsi"/>
          <w:bCs/>
          <w:sz w:val="24"/>
          <w:szCs w:val="24"/>
        </w:rPr>
        <w:t xml:space="preserve"> for </w:t>
      </w:r>
      <w:r w:rsidR="009F19DF">
        <w:rPr>
          <w:rFonts w:cstheme="minorHAnsi"/>
          <w:bCs/>
          <w:sz w:val="24"/>
          <w:szCs w:val="24"/>
        </w:rPr>
        <w:t xml:space="preserve">the </w:t>
      </w:r>
      <w:r w:rsidR="003571DD">
        <w:rPr>
          <w:rFonts w:cstheme="minorHAnsi"/>
          <w:bCs/>
          <w:sz w:val="24"/>
          <w:szCs w:val="24"/>
        </w:rPr>
        <w:t>Quire format</w:t>
      </w:r>
      <w:r>
        <w:rPr>
          <w:rFonts w:cstheme="minorHAnsi"/>
          <w:bCs/>
          <w:sz w:val="24"/>
          <w:szCs w:val="24"/>
        </w:rPr>
        <w:t>?</w:t>
      </w:r>
    </w:p>
    <w:p w14:paraId="47DB3B0C" w14:textId="77777777" w:rsidR="00E62212" w:rsidRDefault="00E62212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p w14:paraId="5DB21402" w14:textId="5B3E7B0D" w:rsidR="000F41FC" w:rsidRPr="00300A8B" w:rsidRDefault="000F41FC" w:rsidP="00D20319">
      <w:pPr>
        <w:pStyle w:val="Gettylettertext"/>
        <w:ind w:firstLine="720"/>
        <w:rPr>
          <w:rFonts w:cstheme="minorHAnsi"/>
          <w:bCs/>
          <w:sz w:val="24"/>
          <w:szCs w:val="24"/>
        </w:rPr>
      </w:pPr>
    </w:p>
    <w:sectPr w:rsidR="000F41FC" w:rsidRPr="00300A8B" w:rsidSect="009F351D">
      <w:headerReference w:type="first" r:id="rId7"/>
      <w:footerReference w:type="first" r:id="rId8"/>
      <w:pgSz w:w="12240" w:h="15840"/>
      <w:pgMar w:top="1800" w:right="2232" w:bottom="1440" w:left="1669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E40C" w14:textId="77777777" w:rsidR="004554DF" w:rsidRDefault="004554DF" w:rsidP="009B2275">
      <w:pPr>
        <w:spacing w:line="240" w:lineRule="auto"/>
      </w:pPr>
      <w:r>
        <w:separator/>
      </w:r>
    </w:p>
  </w:endnote>
  <w:endnote w:type="continuationSeparator" w:id="0">
    <w:p w14:paraId="1DD2D089" w14:textId="77777777" w:rsidR="004554DF" w:rsidRDefault="004554DF" w:rsidP="009B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Calibri"/>
    <w:panose1 w:val="020B0604020202020204"/>
    <w:charset w:val="00"/>
    <w:family w:val="swiss"/>
    <w:notTrueType/>
    <w:pitch w:val="variable"/>
    <w:sig w:usb0="A000002F" w:usb1="4000045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FE12" w14:textId="3D490750" w:rsidR="00DB508D" w:rsidRDefault="000B03FC">
    <w:pPr>
      <w:pStyle w:val="Footer"/>
    </w:pPr>
    <w:r w:rsidRPr="009B2C3D">
      <w:rPr>
        <w:noProof/>
      </w:rPr>
      <w:drawing>
        <wp:anchor distT="0" distB="0" distL="114300" distR="114300" simplePos="0" relativeHeight="251660288" behindDoc="0" locked="0" layoutInCell="1" allowOverlap="1" wp14:anchorId="063A06D0" wp14:editId="393C5D80">
          <wp:simplePos x="0" y="0"/>
          <wp:positionH relativeFrom="page">
            <wp:posOffset>6743700</wp:posOffset>
          </wp:positionH>
          <wp:positionV relativeFrom="page">
            <wp:posOffset>8665845</wp:posOffset>
          </wp:positionV>
          <wp:extent cx="585216" cy="911039"/>
          <wp:effectExtent l="0" t="0" r="5715" b="3810"/>
          <wp:wrapNone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etty_Signoff_Vert_Blue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216" cy="911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2164" w14:textId="77777777" w:rsidR="004554DF" w:rsidRDefault="004554DF" w:rsidP="009B2275">
      <w:pPr>
        <w:spacing w:line="240" w:lineRule="auto"/>
      </w:pPr>
      <w:r>
        <w:separator/>
      </w:r>
    </w:p>
  </w:footnote>
  <w:footnote w:type="continuationSeparator" w:id="0">
    <w:p w14:paraId="707D89E7" w14:textId="77777777" w:rsidR="004554DF" w:rsidRDefault="004554DF" w:rsidP="009B2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2067" w14:textId="15E1A0DF" w:rsidR="004420A4" w:rsidRPr="004420A4" w:rsidRDefault="005B6062" w:rsidP="00317CDC">
    <w:pPr>
      <w:pStyle w:val="Header"/>
      <w:jc w:val="right"/>
      <w:rPr>
        <w:rFonts w:ascii="Graphik" w:hAnsi="Graphik"/>
        <w:color w:val="1A47B8"/>
        <w:sz w:val="40"/>
        <w:szCs w:val="40"/>
      </w:rPr>
    </w:pPr>
    <w:r w:rsidRPr="004420A4">
      <w:rPr>
        <w:rFonts w:ascii="Graphik" w:hAnsi="Graphik"/>
        <w:noProof/>
        <w:color w:val="1A47B8"/>
        <w:sz w:val="40"/>
        <w:szCs w:val="40"/>
      </w:rPr>
      <w:drawing>
        <wp:anchor distT="0" distB="0" distL="114300" distR="114300" simplePos="0" relativeHeight="251659264" behindDoc="1" locked="0" layoutInCell="1" allowOverlap="0" wp14:anchorId="11A7CDF3" wp14:editId="667B931F">
          <wp:simplePos x="0" y="0"/>
          <wp:positionH relativeFrom="page">
            <wp:posOffset>0</wp:posOffset>
          </wp:positionH>
          <wp:positionV relativeFrom="page">
            <wp:posOffset>439064</wp:posOffset>
          </wp:positionV>
          <wp:extent cx="7772400" cy="1143000"/>
          <wp:effectExtent l="0" t="0" r="0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_Logo_PrimaryCropG_Blue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76147C" w14:textId="644DC093" w:rsidR="005B7C24" w:rsidRPr="004420A4" w:rsidRDefault="004420A4" w:rsidP="004420A4">
    <w:pPr>
      <w:pStyle w:val="Header"/>
      <w:rPr>
        <w:rFonts w:ascii="Graphik" w:hAnsi="Graphik"/>
        <w:color w:val="1A47B8"/>
        <w:sz w:val="48"/>
        <w:szCs w:val="48"/>
      </w:rPr>
    </w:pPr>
    <w:r>
      <w:rPr>
        <w:rFonts w:ascii="Graphik" w:hAnsi="Graphik"/>
        <w:color w:val="1A47B8"/>
        <w:sz w:val="40"/>
        <w:szCs w:val="40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7288"/>
    <w:multiLevelType w:val="hybridMultilevel"/>
    <w:tmpl w:val="4E382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41A4F"/>
    <w:multiLevelType w:val="hybridMultilevel"/>
    <w:tmpl w:val="DC241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B541DE"/>
    <w:multiLevelType w:val="hybridMultilevel"/>
    <w:tmpl w:val="4EF2F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DC5083"/>
    <w:multiLevelType w:val="hybridMultilevel"/>
    <w:tmpl w:val="7AB6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504EA"/>
    <w:multiLevelType w:val="hybridMultilevel"/>
    <w:tmpl w:val="EE28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A000F"/>
    <w:multiLevelType w:val="hybridMultilevel"/>
    <w:tmpl w:val="B754B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065730">
    <w:abstractNumId w:val="5"/>
  </w:num>
  <w:num w:numId="2" w16cid:durableId="1813208109">
    <w:abstractNumId w:val="2"/>
  </w:num>
  <w:num w:numId="3" w16cid:durableId="326172936">
    <w:abstractNumId w:val="4"/>
  </w:num>
  <w:num w:numId="4" w16cid:durableId="1061438057">
    <w:abstractNumId w:val="3"/>
  </w:num>
  <w:num w:numId="5" w16cid:durableId="1636450735">
    <w:abstractNumId w:val="0"/>
  </w:num>
  <w:num w:numId="6" w16cid:durableId="2094012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69"/>
    <w:rsid w:val="00001921"/>
    <w:rsid w:val="0001176F"/>
    <w:rsid w:val="00013BE7"/>
    <w:rsid w:val="00023F05"/>
    <w:rsid w:val="00030C64"/>
    <w:rsid w:val="0003165B"/>
    <w:rsid w:val="00033C85"/>
    <w:rsid w:val="00047652"/>
    <w:rsid w:val="00053B47"/>
    <w:rsid w:val="00056ED8"/>
    <w:rsid w:val="000636E5"/>
    <w:rsid w:val="000807F4"/>
    <w:rsid w:val="0008441C"/>
    <w:rsid w:val="000852F2"/>
    <w:rsid w:val="00091829"/>
    <w:rsid w:val="0009285F"/>
    <w:rsid w:val="000A5804"/>
    <w:rsid w:val="000A7146"/>
    <w:rsid w:val="000B03FC"/>
    <w:rsid w:val="000B0D2D"/>
    <w:rsid w:val="000B7DD6"/>
    <w:rsid w:val="000C5AFB"/>
    <w:rsid w:val="000C6E83"/>
    <w:rsid w:val="000D7256"/>
    <w:rsid w:val="000E32D4"/>
    <w:rsid w:val="000F41FC"/>
    <w:rsid w:val="000F4EAC"/>
    <w:rsid w:val="000F72F2"/>
    <w:rsid w:val="000F7372"/>
    <w:rsid w:val="00103BB4"/>
    <w:rsid w:val="00107F48"/>
    <w:rsid w:val="00114AB4"/>
    <w:rsid w:val="00114B52"/>
    <w:rsid w:val="001210CA"/>
    <w:rsid w:val="001227C9"/>
    <w:rsid w:val="00125163"/>
    <w:rsid w:val="001321AA"/>
    <w:rsid w:val="00136A2D"/>
    <w:rsid w:val="00151792"/>
    <w:rsid w:val="00171FD9"/>
    <w:rsid w:val="001722B7"/>
    <w:rsid w:val="001771E5"/>
    <w:rsid w:val="001832C7"/>
    <w:rsid w:val="001875ED"/>
    <w:rsid w:val="00192A60"/>
    <w:rsid w:val="001A3B76"/>
    <w:rsid w:val="001C342A"/>
    <w:rsid w:val="001C3903"/>
    <w:rsid w:val="001C3D13"/>
    <w:rsid w:val="001C61E6"/>
    <w:rsid w:val="001D36DF"/>
    <w:rsid w:val="001E0800"/>
    <w:rsid w:val="001E4C7D"/>
    <w:rsid w:val="001F0C19"/>
    <w:rsid w:val="00217397"/>
    <w:rsid w:val="002350AD"/>
    <w:rsid w:val="0023750D"/>
    <w:rsid w:val="00244E5C"/>
    <w:rsid w:val="00251108"/>
    <w:rsid w:val="00257BC0"/>
    <w:rsid w:val="00261E14"/>
    <w:rsid w:val="00262BD0"/>
    <w:rsid w:val="002674F6"/>
    <w:rsid w:val="0027310A"/>
    <w:rsid w:val="002734AC"/>
    <w:rsid w:val="00273950"/>
    <w:rsid w:val="002756AA"/>
    <w:rsid w:val="00281B69"/>
    <w:rsid w:val="002A5384"/>
    <w:rsid w:val="002B3B25"/>
    <w:rsid w:val="002C2BF7"/>
    <w:rsid w:val="002C3CB3"/>
    <w:rsid w:val="002C43AF"/>
    <w:rsid w:val="002E2F76"/>
    <w:rsid w:val="002F6D6F"/>
    <w:rsid w:val="00300A8B"/>
    <w:rsid w:val="00302C39"/>
    <w:rsid w:val="00313AF0"/>
    <w:rsid w:val="003142D0"/>
    <w:rsid w:val="00317CDC"/>
    <w:rsid w:val="0032044B"/>
    <w:rsid w:val="0032499F"/>
    <w:rsid w:val="00333350"/>
    <w:rsid w:val="003528A4"/>
    <w:rsid w:val="003571DD"/>
    <w:rsid w:val="003628D7"/>
    <w:rsid w:val="00365963"/>
    <w:rsid w:val="00367C23"/>
    <w:rsid w:val="00376917"/>
    <w:rsid w:val="00384220"/>
    <w:rsid w:val="003B186D"/>
    <w:rsid w:val="003B275D"/>
    <w:rsid w:val="003B489C"/>
    <w:rsid w:val="003C0BF4"/>
    <w:rsid w:val="003E18EB"/>
    <w:rsid w:val="004052CF"/>
    <w:rsid w:val="00411E56"/>
    <w:rsid w:val="0042545F"/>
    <w:rsid w:val="00434F3C"/>
    <w:rsid w:val="004420A4"/>
    <w:rsid w:val="00442851"/>
    <w:rsid w:val="004463AD"/>
    <w:rsid w:val="004554DF"/>
    <w:rsid w:val="0045626D"/>
    <w:rsid w:val="004620D0"/>
    <w:rsid w:val="004642E1"/>
    <w:rsid w:val="00464BA0"/>
    <w:rsid w:val="00466725"/>
    <w:rsid w:val="00474E39"/>
    <w:rsid w:val="00487FA8"/>
    <w:rsid w:val="004917E1"/>
    <w:rsid w:val="00492639"/>
    <w:rsid w:val="0049395C"/>
    <w:rsid w:val="004951DB"/>
    <w:rsid w:val="004962A5"/>
    <w:rsid w:val="00497505"/>
    <w:rsid w:val="004A0BE8"/>
    <w:rsid w:val="004B5D04"/>
    <w:rsid w:val="004C023F"/>
    <w:rsid w:val="004C34D9"/>
    <w:rsid w:val="004D6E84"/>
    <w:rsid w:val="004E0489"/>
    <w:rsid w:val="004E2E6A"/>
    <w:rsid w:val="004F7C2C"/>
    <w:rsid w:val="005027DC"/>
    <w:rsid w:val="00512DAF"/>
    <w:rsid w:val="00530626"/>
    <w:rsid w:val="00532878"/>
    <w:rsid w:val="00537FA7"/>
    <w:rsid w:val="00547CD5"/>
    <w:rsid w:val="00550130"/>
    <w:rsid w:val="00555283"/>
    <w:rsid w:val="005664E7"/>
    <w:rsid w:val="005666E2"/>
    <w:rsid w:val="005726A4"/>
    <w:rsid w:val="0057590B"/>
    <w:rsid w:val="0057670B"/>
    <w:rsid w:val="00583A06"/>
    <w:rsid w:val="0058496D"/>
    <w:rsid w:val="005927B8"/>
    <w:rsid w:val="005A11D7"/>
    <w:rsid w:val="005B6062"/>
    <w:rsid w:val="005B731B"/>
    <w:rsid w:val="005B7C24"/>
    <w:rsid w:val="005C2F14"/>
    <w:rsid w:val="005C3EC6"/>
    <w:rsid w:val="005C57F0"/>
    <w:rsid w:val="005D3F83"/>
    <w:rsid w:val="005D4D19"/>
    <w:rsid w:val="005D5FF3"/>
    <w:rsid w:val="005D7301"/>
    <w:rsid w:val="005E5B89"/>
    <w:rsid w:val="005F782B"/>
    <w:rsid w:val="00601149"/>
    <w:rsid w:val="00621F69"/>
    <w:rsid w:val="006230CF"/>
    <w:rsid w:val="006362CC"/>
    <w:rsid w:val="006436CB"/>
    <w:rsid w:val="006441D0"/>
    <w:rsid w:val="006444D2"/>
    <w:rsid w:val="00662F04"/>
    <w:rsid w:val="00670D45"/>
    <w:rsid w:val="006736F6"/>
    <w:rsid w:val="00692396"/>
    <w:rsid w:val="00697809"/>
    <w:rsid w:val="00697B4B"/>
    <w:rsid w:val="006B7B1B"/>
    <w:rsid w:val="006C0DAB"/>
    <w:rsid w:val="006C170F"/>
    <w:rsid w:val="006C6ADE"/>
    <w:rsid w:val="006C6DB8"/>
    <w:rsid w:val="006C7E71"/>
    <w:rsid w:val="006D5F9D"/>
    <w:rsid w:val="006F2614"/>
    <w:rsid w:val="007052A5"/>
    <w:rsid w:val="007054E1"/>
    <w:rsid w:val="00731DDD"/>
    <w:rsid w:val="00732A38"/>
    <w:rsid w:val="00745DC9"/>
    <w:rsid w:val="00746D31"/>
    <w:rsid w:val="007478D4"/>
    <w:rsid w:val="007522FD"/>
    <w:rsid w:val="00767861"/>
    <w:rsid w:val="00781CA0"/>
    <w:rsid w:val="007943B2"/>
    <w:rsid w:val="007A14C3"/>
    <w:rsid w:val="007A59CA"/>
    <w:rsid w:val="007B21F7"/>
    <w:rsid w:val="007C7D91"/>
    <w:rsid w:val="007E3460"/>
    <w:rsid w:val="007F7C2B"/>
    <w:rsid w:val="007F7DD2"/>
    <w:rsid w:val="008052FF"/>
    <w:rsid w:val="008111E9"/>
    <w:rsid w:val="00812940"/>
    <w:rsid w:val="00813B03"/>
    <w:rsid w:val="00816B0D"/>
    <w:rsid w:val="00816EAF"/>
    <w:rsid w:val="00824DBA"/>
    <w:rsid w:val="00831751"/>
    <w:rsid w:val="00851CFD"/>
    <w:rsid w:val="00863EF6"/>
    <w:rsid w:val="008644A4"/>
    <w:rsid w:val="00872430"/>
    <w:rsid w:val="00876DE0"/>
    <w:rsid w:val="00881D9A"/>
    <w:rsid w:val="00886A57"/>
    <w:rsid w:val="008B5B81"/>
    <w:rsid w:val="008D0C38"/>
    <w:rsid w:val="008E0A33"/>
    <w:rsid w:val="008E13B9"/>
    <w:rsid w:val="008E3EEA"/>
    <w:rsid w:val="008E447B"/>
    <w:rsid w:val="008E44E4"/>
    <w:rsid w:val="008E671E"/>
    <w:rsid w:val="008E70A2"/>
    <w:rsid w:val="009057F5"/>
    <w:rsid w:val="00905D85"/>
    <w:rsid w:val="00906B9A"/>
    <w:rsid w:val="00915946"/>
    <w:rsid w:val="00916703"/>
    <w:rsid w:val="00933833"/>
    <w:rsid w:val="00933A76"/>
    <w:rsid w:val="00952B56"/>
    <w:rsid w:val="00953BD9"/>
    <w:rsid w:val="0096058A"/>
    <w:rsid w:val="00963F5E"/>
    <w:rsid w:val="009709CB"/>
    <w:rsid w:val="00970C08"/>
    <w:rsid w:val="00972FF4"/>
    <w:rsid w:val="009804E2"/>
    <w:rsid w:val="009A5169"/>
    <w:rsid w:val="009B2275"/>
    <w:rsid w:val="009B2C3D"/>
    <w:rsid w:val="009B326F"/>
    <w:rsid w:val="009D5979"/>
    <w:rsid w:val="009E3F79"/>
    <w:rsid w:val="009F19DF"/>
    <w:rsid w:val="009F351D"/>
    <w:rsid w:val="00A00ACD"/>
    <w:rsid w:val="00A0473B"/>
    <w:rsid w:val="00A0684B"/>
    <w:rsid w:val="00A15F26"/>
    <w:rsid w:val="00A24EE4"/>
    <w:rsid w:val="00A363EA"/>
    <w:rsid w:val="00A43929"/>
    <w:rsid w:val="00A55B3F"/>
    <w:rsid w:val="00A75D0B"/>
    <w:rsid w:val="00A76F3E"/>
    <w:rsid w:val="00A77AEB"/>
    <w:rsid w:val="00A82186"/>
    <w:rsid w:val="00AB3B7D"/>
    <w:rsid w:val="00AC1638"/>
    <w:rsid w:val="00AD5185"/>
    <w:rsid w:val="00AE16D0"/>
    <w:rsid w:val="00AE6E60"/>
    <w:rsid w:val="00AE7A3F"/>
    <w:rsid w:val="00AF0128"/>
    <w:rsid w:val="00B00D00"/>
    <w:rsid w:val="00B06AC7"/>
    <w:rsid w:val="00B06F0C"/>
    <w:rsid w:val="00B10AA4"/>
    <w:rsid w:val="00B150C8"/>
    <w:rsid w:val="00B3027D"/>
    <w:rsid w:val="00B31582"/>
    <w:rsid w:val="00B33C79"/>
    <w:rsid w:val="00B36445"/>
    <w:rsid w:val="00B43BAC"/>
    <w:rsid w:val="00B505D4"/>
    <w:rsid w:val="00B63C23"/>
    <w:rsid w:val="00B6505B"/>
    <w:rsid w:val="00B66DE2"/>
    <w:rsid w:val="00B73346"/>
    <w:rsid w:val="00B75085"/>
    <w:rsid w:val="00B760DC"/>
    <w:rsid w:val="00B84BBE"/>
    <w:rsid w:val="00B87609"/>
    <w:rsid w:val="00B9506C"/>
    <w:rsid w:val="00BC35C7"/>
    <w:rsid w:val="00BD0F0E"/>
    <w:rsid w:val="00BD27A8"/>
    <w:rsid w:val="00BD5984"/>
    <w:rsid w:val="00BD72FA"/>
    <w:rsid w:val="00BE088C"/>
    <w:rsid w:val="00BE22F3"/>
    <w:rsid w:val="00BE3E51"/>
    <w:rsid w:val="00BE57D2"/>
    <w:rsid w:val="00BF5B6A"/>
    <w:rsid w:val="00C118EA"/>
    <w:rsid w:val="00C15A81"/>
    <w:rsid w:val="00C24001"/>
    <w:rsid w:val="00C24299"/>
    <w:rsid w:val="00C26823"/>
    <w:rsid w:val="00C31151"/>
    <w:rsid w:val="00C32750"/>
    <w:rsid w:val="00C35212"/>
    <w:rsid w:val="00C37556"/>
    <w:rsid w:val="00C52B57"/>
    <w:rsid w:val="00C6616C"/>
    <w:rsid w:val="00C66709"/>
    <w:rsid w:val="00C67213"/>
    <w:rsid w:val="00C70467"/>
    <w:rsid w:val="00C76A41"/>
    <w:rsid w:val="00C8241D"/>
    <w:rsid w:val="00C933B4"/>
    <w:rsid w:val="00CC0B0A"/>
    <w:rsid w:val="00CC1B02"/>
    <w:rsid w:val="00CE0296"/>
    <w:rsid w:val="00CE2B23"/>
    <w:rsid w:val="00CF4AAD"/>
    <w:rsid w:val="00CF70E1"/>
    <w:rsid w:val="00D02340"/>
    <w:rsid w:val="00D06FE8"/>
    <w:rsid w:val="00D07C70"/>
    <w:rsid w:val="00D07F86"/>
    <w:rsid w:val="00D144CF"/>
    <w:rsid w:val="00D14DF0"/>
    <w:rsid w:val="00D157A9"/>
    <w:rsid w:val="00D20319"/>
    <w:rsid w:val="00D2490E"/>
    <w:rsid w:val="00D47445"/>
    <w:rsid w:val="00D55F77"/>
    <w:rsid w:val="00D63640"/>
    <w:rsid w:val="00D64E54"/>
    <w:rsid w:val="00D669E7"/>
    <w:rsid w:val="00D7517F"/>
    <w:rsid w:val="00D848DC"/>
    <w:rsid w:val="00D85992"/>
    <w:rsid w:val="00D9712E"/>
    <w:rsid w:val="00DA187C"/>
    <w:rsid w:val="00DB0BD9"/>
    <w:rsid w:val="00DB37A6"/>
    <w:rsid w:val="00DB3CEC"/>
    <w:rsid w:val="00DB508D"/>
    <w:rsid w:val="00DC077A"/>
    <w:rsid w:val="00DC1C9B"/>
    <w:rsid w:val="00DC4819"/>
    <w:rsid w:val="00DC6D91"/>
    <w:rsid w:val="00DD1E65"/>
    <w:rsid w:val="00DD6D24"/>
    <w:rsid w:val="00DE0A1D"/>
    <w:rsid w:val="00DE3A58"/>
    <w:rsid w:val="00DE3F79"/>
    <w:rsid w:val="00DF331A"/>
    <w:rsid w:val="00DF5DDC"/>
    <w:rsid w:val="00DF75C9"/>
    <w:rsid w:val="00E02DFD"/>
    <w:rsid w:val="00E04940"/>
    <w:rsid w:val="00E06799"/>
    <w:rsid w:val="00E162BF"/>
    <w:rsid w:val="00E364D4"/>
    <w:rsid w:val="00E62212"/>
    <w:rsid w:val="00E628CA"/>
    <w:rsid w:val="00E712FB"/>
    <w:rsid w:val="00E862D9"/>
    <w:rsid w:val="00E91EB5"/>
    <w:rsid w:val="00EB1CC3"/>
    <w:rsid w:val="00EB1EE9"/>
    <w:rsid w:val="00EB41CC"/>
    <w:rsid w:val="00EB44BD"/>
    <w:rsid w:val="00EB70A8"/>
    <w:rsid w:val="00EC2463"/>
    <w:rsid w:val="00EC7E7F"/>
    <w:rsid w:val="00ED25F2"/>
    <w:rsid w:val="00ED54BC"/>
    <w:rsid w:val="00EE343A"/>
    <w:rsid w:val="00EE7637"/>
    <w:rsid w:val="00EF5B3C"/>
    <w:rsid w:val="00EF7286"/>
    <w:rsid w:val="00F01BA4"/>
    <w:rsid w:val="00F02F43"/>
    <w:rsid w:val="00F03E46"/>
    <w:rsid w:val="00F12465"/>
    <w:rsid w:val="00F326E5"/>
    <w:rsid w:val="00F357A1"/>
    <w:rsid w:val="00F359B2"/>
    <w:rsid w:val="00F47B7B"/>
    <w:rsid w:val="00F643BA"/>
    <w:rsid w:val="00F7130F"/>
    <w:rsid w:val="00F73AE7"/>
    <w:rsid w:val="00F936FE"/>
    <w:rsid w:val="00FA0C76"/>
    <w:rsid w:val="00FB36DD"/>
    <w:rsid w:val="00FC305D"/>
    <w:rsid w:val="00FC7A35"/>
    <w:rsid w:val="00FC7B40"/>
    <w:rsid w:val="00FD722D"/>
    <w:rsid w:val="00FF059A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994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829"/>
    <w:pPr>
      <w:spacing w:after="0" w:line="276" w:lineRule="auto"/>
    </w:pPr>
    <w:rPr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F643BA"/>
    <w:pPr>
      <w:spacing w:after="0" w:line="240" w:lineRule="auto"/>
    </w:pPr>
    <w:rPr>
      <w:sz w:val="19"/>
    </w:rPr>
  </w:style>
  <w:style w:type="character" w:customStyle="1" w:styleId="HeaderChar">
    <w:name w:val="Header Char"/>
    <w:basedOn w:val="DefaultParagraphFont"/>
    <w:link w:val="Header"/>
    <w:uiPriority w:val="99"/>
    <w:rsid w:val="00F643BA"/>
    <w:rPr>
      <w:sz w:val="19"/>
    </w:rPr>
  </w:style>
  <w:style w:type="paragraph" w:styleId="Footer">
    <w:name w:val="footer"/>
    <w:link w:val="FooterChar"/>
    <w:uiPriority w:val="99"/>
    <w:unhideWhenUsed/>
    <w:rsid w:val="00F643BA"/>
    <w:pPr>
      <w:spacing w:after="0" w:line="240" w:lineRule="auto"/>
    </w:pPr>
    <w:rPr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F643BA"/>
    <w:rPr>
      <w:sz w:val="19"/>
    </w:rPr>
  </w:style>
  <w:style w:type="character" w:styleId="PlaceholderText">
    <w:name w:val="Placeholder Text"/>
    <w:basedOn w:val="DefaultParagraphFont"/>
    <w:uiPriority w:val="99"/>
    <w:semiHidden/>
    <w:rsid w:val="00ED54BC"/>
    <w:rPr>
      <w:color w:val="808080"/>
    </w:rPr>
  </w:style>
  <w:style w:type="paragraph" w:customStyle="1" w:styleId="Gettylettertext">
    <w:name w:val="Getty letter text"/>
    <w:qFormat/>
    <w:rsid w:val="00091829"/>
    <w:pPr>
      <w:spacing w:after="0" w:line="276" w:lineRule="auto"/>
    </w:pPr>
    <w:rPr>
      <w:sz w:val="19"/>
    </w:rPr>
  </w:style>
  <w:style w:type="paragraph" w:styleId="NormalWeb">
    <w:name w:val="Normal (Web)"/>
    <w:basedOn w:val="Normal"/>
    <w:uiPriority w:val="99"/>
    <w:unhideWhenUsed/>
    <w:rsid w:val="00DB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2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4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3E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3E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3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3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velez/Desktop/Getty_Stationery_120219/Getty_Stationery_eTemplates/Getty_Letterhead%20eTemplates/Getty_LH_Bas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Getty_LH_Basic.dotx</Template>
  <TotalTime>0</TotalTime>
  <Pages>4</Pages>
  <Words>516</Words>
  <Characters>2694</Characters>
  <Application>Microsoft Office Word</Application>
  <DocSecurity>0</DocSecurity>
  <Lines>42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2023-02-07T19:13:00Z</dcterms:created>
  <dcterms:modified xsi:type="dcterms:W3CDTF">2023-09-05T19:48:00Z</dcterms:modified>
</cp:coreProperties>
</file>